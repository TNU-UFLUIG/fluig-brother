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99C" w:rsidRPr="00EA3A95" w:rsidRDefault="001550C6" w:rsidP="006F1364">
      <w:pPr>
        <w:ind w:left="567"/>
        <w:rPr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2022272" behindDoc="1" locked="0" layoutInCell="1" allowOverlap="1" wp14:anchorId="14861C14" wp14:editId="77EFF824">
            <wp:simplePos x="0" y="0"/>
            <wp:positionH relativeFrom="page">
              <wp:posOffset>566258</wp:posOffset>
            </wp:positionH>
            <wp:positionV relativeFrom="page">
              <wp:posOffset>1153160</wp:posOffset>
            </wp:positionV>
            <wp:extent cx="6367843" cy="9012277"/>
            <wp:effectExtent l="0" t="0" r="0" b="0"/>
            <wp:wrapNone/>
            <wp:docPr id="1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ADMINI~1\CONFIG~1\Temp\VMwareDnD\c6d8152d\Cap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843" cy="9012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7B2B" w:rsidRPr="00B71428" w:rsidRDefault="004C335A" w:rsidP="00B37B2B">
      <w:r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56CF0CD7" wp14:editId="602C82B3">
                <wp:simplePos x="0" y="0"/>
                <wp:positionH relativeFrom="column">
                  <wp:posOffset>3611718</wp:posOffset>
                </wp:positionH>
                <wp:positionV relativeFrom="paragraph">
                  <wp:posOffset>7431405</wp:posOffset>
                </wp:positionV>
                <wp:extent cx="2450465" cy="374015"/>
                <wp:effectExtent l="0" t="0" r="0" b="6985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87E" w:rsidRPr="008D7899" w:rsidRDefault="00EA67C4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20</w:t>
                            </w:r>
                            <w:r w:rsidR="00B93E1C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/0</w:t>
                            </w:r>
                            <w:r w:rsidR="00285AF9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2</w:t>
                            </w:r>
                            <w:r w:rsidR="001550C6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/20</w:t>
                            </w:r>
                            <w:r w:rsidR="00285AF9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F0CD7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84.4pt;margin-top:585.15pt;width:192.95pt;height:29.45pt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" filled="f" stroked="f">
                <v:textbox>
                  <w:txbxContent>
                    <w:p w:rsidR="0001387E" w:rsidRPr="008D7899" w:rsidRDefault="00EA67C4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20</w:t>
                      </w:r>
                      <w:r w:rsidR="00B93E1C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/0</w:t>
                      </w:r>
                      <w:r w:rsidR="00285AF9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2</w:t>
                      </w:r>
                      <w:r w:rsidR="001550C6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/20</w:t>
                      </w:r>
                      <w:r w:rsidR="00285AF9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>
                <wp:simplePos x="0" y="0"/>
                <wp:positionH relativeFrom="column">
                  <wp:posOffset>635635</wp:posOffset>
                </wp:positionH>
                <wp:positionV relativeFrom="paragraph">
                  <wp:posOffset>6641465</wp:posOffset>
                </wp:positionV>
                <wp:extent cx="5365115" cy="615315"/>
                <wp:effectExtent l="0" t="0" r="0" b="0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61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87E" w:rsidRPr="008D7899" w:rsidRDefault="0070783E" w:rsidP="008D7899">
                            <w:pPr>
                              <w:pStyle w:val="TOTVSTtulo2014"/>
                            </w:pPr>
                            <w:r w:rsidRPr="0070783E">
                              <w:t>MIT044 – Especificação de Personalização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left:0;text-align:left;margin-left:50.05pt;margin-top:522.95pt;width:422.45pt;height:48.45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" filled="f" stroked="f">
                <v:textbox>
                  <w:txbxContent>
                    <w:p w:rsidR="0001387E" w:rsidRPr="008D7899" w:rsidRDefault="0070783E" w:rsidP="008D7899">
                      <w:pPr>
                        <w:pStyle w:val="TOTVSTtulo2014"/>
                      </w:pPr>
                      <w:r w:rsidRPr="0070783E">
                        <w:t>MIT044 – Especificação de Personalização</w:t>
                      </w:r>
                    </w:p>
                  </w:txbxContent>
                </v:textbox>
              </v:shape>
            </w:pict>
          </mc:Fallback>
        </mc:AlternateContent>
      </w:r>
      <w:r w:rsidR="001F3A6C" w:rsidRPr="00EA3A95">
        <w:rPr>
          <w:rFonts w:asciiTheme="minorHAnsi" w:hAnsiTheme="minorHAnsi"/>
          <w:lang w:val="en-US"/>
        </w:rPr>
        <w:br w:type="page"/>
      </w:r>
      <w:r w:rsidR="00B37B2B" w:rsidRPr="00B71428">
        <w:lastRenderedPageBreak/>
        <w:t xml:space="preserve"> </w:t>
      </w:r>
    </w:p>
    <w:p w:rsidR="006861F2" w:rsidRPr="00517D35" w:rsidRDefault="000839FD" w:rsidP="0070783E">
      <w:pPr>
        <w:pStyle w:val="Ttulo"/>
      </w:pPr>
      <w:bookmarkStart w:id="0" w:name="_Toc388516873"/>
      <w:bookmarkStart w:id="1" w:name="_Toc32537731"/>
      <w:r w:rsidRPr="00517D35">
        <w:t>Sumário</w:t>
      </w:r>
      <w:bookmarkEnd w:id="0"/>
      <w:bookmarkEnd w:id="1"/>
    </w:p>
    <w:p w:rsidR="007D3372" w:rsidRDefault="00B45F41" w:rsidP="007D3372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pt-BR"/>
        </w:rPr>
      </w:pPr>
      <w:r w:rsidRPr="00AE4591">
        <w:rPr>
          <w:rFonts w:asciiTheme="minorHAnsi" w:hAnsiTheme="minorHAnsi"/>
          <w:color w:val="000000" w:themeColor="text1"/>
        </w:rPr>
        <w:fldChar w:fldCharType="begin"/>
      </w:r>
      <w:r w:rsidR="000839FD" w:rsidRPr="00AE4591">
        <w:rPr>
          <w:rFonts w:asciiTheme="minorHAnsi" w:hAnsiTheme="minorHAnsi"/>
        </w:rPr>
        <w:instrText xml:space="preserve"> TOC \o "1-3" \h \z \u </w:instrText>
      </w:r>
      <w:r w:rsidRPr="00AE4591">
        <w:rPr>
          <w:rFonts w:asciiTheme="minorHAnsi" w:hAnsiTheme="minorHAnsi"/>
          <w:color w:val="000000" w:themeColor="text1"/>
        </w:rPr>
        <w:fldChar w:fldCharType="separate"/>
      </w:r>
    </w:p>
    <w:p w:rsidR="007D3372" w:rsidRDefault="007A29A1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32537734" w:history="1">
        <w:r w:rsidR="007D3372" w:rsidRPr="003E71C3">
          <w:rPr>
            <w:rStyle w:val="Hyperlink"/>
            <w:noProof/>
          </w:rPr>
          <w:t>1</w:t>
        </w:r>
        <w:r w:rsidR="007D3372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7D3372" w:rsidRPr="003E71C3">
          <w:rPr>
            <w:rStyle w:val="Hyperlink"/>
            <w:noProof/>
          </w:rPr>
          <w:t>Dados da Personalização</w:t>
        </w:r>
        <w:r w:rsidR="007D3372">
          <w:rPr>
            <w:noProof/>
            <w:webHidden/>
          </w:rPr>
          <w:tab/>
        </w:r>
        <w:r w:rsidR="007D3372">
          <w:rPr>
            <w:noProof/>
            <w:webHidden/>
          </w:rPr>
          <w:fldChar w:fldCharType="begin"/>
        </w:r>
        <w:r w:rsidR="007D3372">
          <w:rPr>
            <w:noProof/>
            <w:webHidden/>
          </w:rPr>
          <w:instrText xml:space="preserve"> PAGEREF _Toc32537734 \h </w:instrText>
        </w:r>
        <w:r w:rsidR="007D3372">
          <w:rPr>
            <w:noProof/>
            <w:webHidden/>
          </w:rPr>
        </w:r>
        <w:r w:rsidR="007D3372">
          <w:rPr>
            <w:noProof/>
            <w:webHidden/>
          </w:rPr>
          <w:fldChar w:fldCharType="separate"/>
        </w:r>
        <w:r w:rsidR="007D3372">
          <w:rPr>
            <w:noProof/>
            <w:webHidden/>
          </w:rPr>
          <w:t>3</w:t>
        </w:r>
        <w:r w:rsidR="007D3372">
          <w:rPr>
            <w:noProof/>
            <w:webHidden/>
          </w:rPr>
          <w:fldChar w:fldCharType="end"/>
        </w:r>
      </w:hyperlink>
    </w:p>
    <w:p w:rsidR="007D3372" w:rsidRDefault="007A29A1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32537735" w:history="1">
        <w:r w:rsidR="007D3372" w:rsidRPr="003E71C3">
          <w:rPr>
            <w:rStyle w:val="Hyperlink"/>
            <w:noProof/>
          </w:rPr>
          <w:t>2</w:t>
        </w:r>
        <w:r w:rsidR="007D3372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7D3372" w:rsidRPr="003E71C3">
          <w:rPr>
            <w:rStyle w:val="Hyperlink"/>
            <w:noProof/>
          </w:rPr>
          <w:t>Especificação da Personalização</w:t>
        </w:r>
        <w:r w:rsidR="007D3372">
          <w:rPr>
            <w:noProof/>
            <w:webHidden/>
          </w:rPr>
          <w:tab/>
        </w:r>
        <w:r w:rsidR="007D3372">
          <w:rPr>
            <w:noProof/>
            <w:webHidden/>
          </w:rPr>
          <w:fldChar w:fldCharType="begin"/>
        </w:r>
        <w:r w:rsidR="007D3372">
          <w:rPr>
            <w:noProof/>
            <w:webHidden/>
          </w:rPr>
          <w:instrText xml:space="preserve"> PAGEREF _Toc32537735 \h </w:instrText>
        </w:r>
        <w:r w:rsidR="007D3372">
          <w:rPr>
            <w:noProof/>
            <w:webHidden/>
          </w:rPr>
        </w:r>
        <w:r w:rsidR="007D3372">
          <w:rPr>
            <w:noProof/>
            <w:webHidden/>
          </w:rPr>
          <w:fldChar w:fldCharType="separate"/>
        </w:r>
        <w:r w:rsidR="007D3372">
          <w:rPr>
            <w:noProof/>
            <w:webHidden/>
          </w:rPr>
          <w:t>3</w:t>
        </w:r>
        <w:r w:rsidR="007D3372">
          <w:rPr>
            <w:noProof/>
            <w:webHidden/>
          </w:rPr>
          <w:fldChar w:fldCharType="end"/>
        </w:r>
      </w:hyperlink>
    </w:p>
    <w:p w:rsidR="007D3372" w:rsidRDefault="007A29A1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32537736" w:history="1">
        <w:r w:rsidR="007D3372" w:rsidRPr="003E71C3">
          <w:rPr>
            <w:rStyle w:val="Hyperlink"/>
            <w:noProof/>
          </w:rPr>
          <w:t>3</w:t>
        </w:r>
        <w:r w:rsidR="007D3372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7D3372" w:rsidRPr="003E71C3">
          <w:rPr>
            <w:rStyle w:val="Hyperlink"/>
            <w:noProof/>
          </w:rPr>
          <w:t>Detalhamento dos desenvolvimentos</w:t>
        </w:r>
        <w:r w:rsidR="007D3372">
          <w:rPr>
            <w:noProof/>
            <w:webHidden/>
          </w:rPr>
          <w:tab/>
        </w:r>
        <w:r w:rsidR="007D3372">
          <w:rPr>
            <w:noProof/>
            <w:webHidden/>
          </w:rPr>
          <w:fldChar w:fldCharType="begin"/>
        </w:r>
        <w:r w:rsidR="007D3372">
          <w:rPr>
            <w:noProof/>
            <w:webHidden/>
          </w:rPr>
          <w:instrText xml:space="preserve"> PAGEREF _Toc32537736 \h </w:instrText>
        </w:r>
        <w:r w:rsidR="007D3372">
          <w:rPr>
            <w:noProof/>
            <w:webHidden/>
          </w:rPr>
        </w:r>
        <w:r w:rsidR="007D3372">
          <w:rPr>
            <w:noProof/>
            <w:webHidden/>
          </w:rPr>
          <w:fldChar w:fldCharType="separate"/>
        </w:r>
        <w:r w:rsidR="007D3372">
          <w:rPr>
            <w:noProof/>
            <w:webHidden/>
          </w:rPr>
          <w:t>4</w:t>
        </w:r>
        <w:r w:rsidR="007D3372">
          <w:rPr>
            <w:noProof/>
            <w:webHidden/>
          </w:rPr>
          <w:fldChar w:fldCharType="end"/>
        </w:r>
      </w:hyperlink>
    </w:p>
    <w:p w:rsidR="007D3372" w:rsidRDefault="007A29A1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32537737" w:history="1">
        <w:r w:rsidR="007D3372" w:rsidRPr="003E71C3">
          <w:rPr>
            <w:rStyle w:val="Hyperlink"/>
            <w:noProof/>
          </w:rPr>
          <w:t>4</w:t>
        </w:r>
        <w:r w:rsidR="007D3372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7D3372" w:rsidRPr="003E71C3">
          <w:rPr>
            <w:rStyle w:val="Hyperlink"/>
            <w:noProof/>
          </w:rPr>
          <w:t>Critérios para Validação</w:t>
        </w:r>
        <w:r w:rsidR="007D3372">
          <w:rPr>
            <w:noProof/>
            <w:webHidden/>
          </w:rPr>
          <w:tab/>
        </w:r>
        <w:r w:rsidR="007D3372">
          <w:rPr>
            <w:noProof/>
            <w:webHidden/>
          </w:rPr>
          <w:fldChar w:fldCharType="begin"/>
        </w:r>
        <w:r w:rsidR="007D3372">
          <w:rPr>
            <w:noProof/>
            <w:webHidden/>
          </w:rPr>
          <w:instrText xml:space="preserve"> PAGEREF _Toc32537737 \h </w:instrText>
        </w:r>
        <w:r w:rsidR="007D3372">
          <w:rPr>
            <w:noProof/>
            <w:webHidden/>
          </w:rPr>
        </w:r>
        <w:r w:rsidR="007D3372">
          <w:rPr>
            <w:noProof/>
            <w:webHidden/>
          </w:rPr>
          <w:fldChar w:fldCharType="separate"/>
        </w:r>
        <w:r w:rsidR="007D3372">
          <w:rPr>
            <w:noProof/>
            <w:webHidden/>
          </w:rPr>
          <w:t>18</w:t>
        </w:r>
        <w:r w:rsidR="007D3372">
          <w:rPr>
            <w:noProof/>
            <w:webHidden/>
          </w:rPr>
          <w:fldChar w:fldCharType="end"/>
        </w:r>
      </w:hyperlink>
    </w:p>
    <w:p w:rsidR="007D3372" w:rsidRDefault="007A29A1" w:rsidP="007D3372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32537738" w:history="1">
        <w:r w:rsidR="007D3372" w:rsidRPr="003E71C3">
          <w:rPr>
            <w:rStyle w:val="Hyperlink"/>
            <w:noProof/>
          </w:rPr>
          <w:t>5</w:t>
        </w:r>
        <w:r w:rsidR="007D3372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7D3372" w:rsidRPr="003E71C3">
          <w:rPr>
            <w:rStyle w:val="Hyperlink"/>
            <w:noProof/>
          </w:rPr>
          <w:t>Aprovação:</w:t>
        </w:r>
        <w:r w:rsidR="007D3372">
          <w:rPr>
            <w:noProof/>
            <w:webHidden/>
          </w:rPr>
          <w:tab/>
        </w:r>
        <w:r w:rsidR="007D3372">
          <w:rPr>
            <w:noProof/>
            <w:webHidden/>
          </w:rPr>
          <w:fldChar w:fldCharType="begin"/>
        </w:r>
        <w:r w:rsidR="007D3372">
          <w:rPr>
            <w:noProof/>
            <w:webHidden/>
          </w:rPr>
          <w:instrText xml:space="preserve"> PAGEREF _Toc32537738 \h </w:instrText>
        </w:r>
        <w:r w:rsidR="007D3372">
          <w:rPr>
            <w:noProof/>
            <w:webHidden/>
          </w:rPr>
        </w:r>
        <w:r w:rsidR="007D3372">
          <w:rPr>
            <w:noProof/>
            <w:webHidden/>
          </w:rPr>
          <w:fldChar w:fldCharType="separate"/>
        </w:r>
        <w:r w:rsidR="007D3372">
          <w:rPr>
            <w:noProof/>
            <w:webHidden/>
          </w:rPr>
          <w:t>18</w:t>
        </w:r>
        <w:r w:rsidR="007D3372">
          <w:rPr>
            <w:noProof/>
            <w:webHidden/>
          </w:rPr>
          <w:fldChar w:fldCharType="end"/>
        </w:r>
      </w:hyperlink>
    </w:p>
    <w:p w:rsidR="008B7EC1" w:rsidRPr="00BC2B52" w:rsidRDefault="00B45F41" w:rsidP="007D3372">
      <w:pPr>
        <w:rPr>
          <w:rFonts w:asciiTheme="minorHAnsi" w:hAnsiTheme="minorHAnsi"/>
          <w:color w:val="518DD4"/>
          <w:u w:val="single"/>
        </w:rPr>
      </w:pPr>
      <w:r w:rsidRPr="00AE4591">
        <w:rPr>
          <w:rFonts w:asciiTheme="minorHAnsi" w:hAnsiTheme="minorHAnsi"/>
          <w:color w:val="518DD4"/>
        </w:rPr>
        <w:fldChar w:fldCharType="end"/>
      </w:r>
      <w:r w:rsidR="000839FD" w:rsidRPr="00AE4591">
        <w:rPr>
          <w:rFonts w:asciiTheme="minorHAnsi" w:hAnsiTheme="minorHAnsi"/>
        </w:rPr>
        <w:br w:type="page"/>
      </w:r>
    </w:p>
    <w:p w:rsidR="0070783E" w:rsidRPr="0070783E" w:rsidRDefault="0070783E" w:rsidP="0070783E">
      <w:pPr>
        <w:keepNext/>
        <w:ind w:left="142"/>
        <w:jc w:val="left"/>
        <w:outlineLvl w:val="0"/>
        <w:rPr>
          <w:rFonts w:eastAsia="Times New Roman" w:cs="Arial"/>
          <w:b/>
          <w:bCs/>
          <w:noProof/>
          <w:sz w:val="24"/>
          <w:szCs w:val="24"/>
          <w:lang w:eastAsia="pt-BR"/>
        </w:rPr>
      </w:pPr>
      <w:bookmarkStart w:id="2" w:name="_Toc388516874"/>
      <w:bookmarkStart w:id="3" w:name="_Toc32537732"/>
      <w:r w:rsidRPr="0070783E">
        <w:rPr>
          <w:rFonts w:eastAsia="Times New Roman" w:cs="Arial"/>
          <w:b/>
          <w:bCs/>
          <w:noProof/>
          <w:sz w:val="24"/>
          <w:szCs w:val="24"/>
          <w:lang w:eastAsia="pt-BR"/>
        </w:rPr>
        <w:lastRenderedPageBreak/>
        <w:t>Código Cliente:</w:t>
      </w:r>
      <w:r w:rsidR="00EB57A0">
        <w:rPr>
          <w:rFonts w:eastAsia="Times New Roman" w:cs="Arial"/>
          <w:b/>
          <w:bCs/>
          <w:noProof/>
          <w:sz w:val="24"/>
          <w:szCs w:val="24"/>
          <w:lang w:eastAsia="pt-BR"/>
        </w:rPr>
        <w:t xml:space="preserve">  </w:t>
      </w:r>
      <w:r w:rsidR="003A7AD3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</w:r>
      <w:r w:rsidR="003A7AD3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</w:r>
      <w:r w:rsidR="003A7AD3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</w:r>
      <w:r w:rsidR="003A7AD3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</w:r>
      <w:r w:rsidR="003A7AD3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</w:r>
      <w:r w:rsidR="003A7AD3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</w:r>
      <w:r w:rsidR="00EB57A0">
        <w:rPr>
          <w:rFonts w:eastAsia="Times New Roman" w:cs="Arial"/>
          <w:b/>
          <w:bCs/>
          <w:noProof/>
          <w:sz w:val="24"/>
          <w:szCs w:val="24"/>
          <w:lang w:eastAsia="pt-BR"/>
        </w:rPr>
        <w:t xml:space="preserve">             </w:t>
      </w:r>
      <w:r w:rsidRPr="0070783E">
        <w:rPr>
          <w:rFonts w:eastAsia="Times New Roman" w:cs="Arial"/>
          <w:b/>
          <w:bCs/>
          <w:noProof/>
          <w:sz w:val="24"/>
          <w:szCs w:val="24"/>
          <w:lang w:eastAsia="pt-BR"/>
        </w:rPr>
        <w:t>Cliente:</w:t>
      </w:r>
      <w:bookmarkEnd w:id="2"/>
      <w:r w:rsidR="003A7AD3">
        <w:rPr>
          <w:rFonts w:eastAsia="Times New Roman" w:cs="Arial"/>
          <w:b/>
          <w:bCs/>
          <w:noProof/>
          <w:sz w:val="24"/>
          <w:szCs w:val="24"/>
          <w:lang w:eastAsia="pt-BR"/>
        </w:rPr>
        <w:t xml:space="preserve"> </w:t>
      </w:r>
      <w:r w:rsidR="00384346">
        <w:rPr>
          <w:rFonts w:eastAsia="Times New Roman" w:cs="Arial"/>
          <w:b/>
          <w:bCs/>
          <w:noProof/>
          <w:sz w:val="24"/>
          <w:szCs w:val="24"/>
          <w:lang w:eastAsia="pt-BR"/>
        </w:rPr>
        <w:t>Brother</w:t>
      </w:r>
      <w:bookmarkEnd w:id="3"/>
    </w:p>
    <w:p w:rsidR="0070783E" w:rsidRPr="0070783E" w:rsidRDefault="0070783E" w:rsidP="0070783E">
      <w:pPr>
        <w:keepNext/>
        <w:ind w:left="142"/>
        <w:jc w:val="left"/>
        <w:outlineLvl w:val="0"/>
        <w:rPr>
          <w:rFonts w:eastAsia="Times New Roman" w:cs="Arial"/>
          <w:b/>
          <w:bCs/>
          <w:noProof/>
          <w:sz w:val="24"/>
          <w:szCs w:val="24"/>
          <w:lang w:eastAsia="pt-BR"/>
        </w:rPr>
      </w:pPr>
      <w:bookmarkStart w:id="4" w:name="_Toc388516875"/>
      <w:bookmarkStart w:id="5" w:name="_Toc32537733"/>
      <w:r w:rsidRPr="0070783E">
        <w:rPr>
          <w:rFonts w:eastAsia="Times New Roman" w:cs="Arial"/>
          <w:b/>
          <w:bCs/>
          <w:noProof/>
          <w:sz w:val="24"/>
          <w:szCs w:val="24"/>
          <w:lang w:eastAsia="pt-BR"/>
        </w:rPr>
        <w:t xml:space="preserve">Projeto:  </w:t>
      </w:r>
      <w:r w:rsidR="001550C6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</w:r>
      <w:r w:rsidR="001550C6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</w:r>
      <w:r w:rsidR="00C23CF6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</w:r>
      <w:r w:rsidR="00C23CF6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</w:r>
      <w:r w:rsidR="004C6DC9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</w:r>
      <w:r w:rsidRPr="0070783E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</w:r>
      <w:r w:rsidRPr="0070783E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</w:r>
      <w:r w:rsidRPr="0070783E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  <w:t>Data:</w:t>
      </w:r>
      <w:bookmarkEnd w:id="4"/>
      <w:r w:rsidRPr="0070783E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</w:r>
      <w:r w:rsidR="00EA67C4">
        <w:rPr>
          <w:rFonts w:eastAsia="Times New Roman" w:cs="Arial"/>
          <w:b/>
          <w:bCs/>
          <w:noProof/>
          <w:sz w:val="24"/>
          <w:szCs w:val="24"/>
          <w:lang w:eastAsia="pt-BR"/>
        </w:rPr>
        <w:t>20</w:t>
      </w:r>
      <w:r w:rsidR="00384346">
        <w:rPr>
          <w:rFonts w:eastAsia="Times New Roman" w:cs="Arial"/>
          <w:b/>
          <w:bCs/>
          <w:noProof/>
          <w:sz w:val="24"/>
          <w:szCs w:val="24"/>
          <w:lang w:eastAsia="pt-BR"/>
        </w:rPr>
        <w:t>/02/2020</w:t>
      </w:r>
      <w:bookmarkEnd w:id="5"/>
      <w:r w:rsidRPr="0070783E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</w:r>
      <w:r w:rsidRPr="0070783E">
        <w:rPr>
          <w:rFonts w:eastAsia="Times New Roman" w:cs="Arial"/>
          <w:b/>
          <w:bCs/>
          <w:noProof/>
          <w:sz w:val="24"/>
          <w:szCs w:val="24"/>
          <w:lang w:eastAsia="pt-BR"/>
        </w:rPr>
        <w:tab/>
        <w:t xml:space="preserve">                </w:t>
      </w:r>
    </w:p>
    <w:p w:rsidR="0070783E" w:rsidRPr="0070783E" w:rsidRDefault="0070783E" w:rsidP="0070783E">
      <w:pPr>
        <w:ind w:left="142"/>
        <w:jc w:val="left"/>
        <w:rPr>
          <w:rFonts w:eastAsia="Times New Roman"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70783E" w:rsidRPr="0070783E" w:rsidTr="00513002">
        <w:trPr>
          <w:cantSplit/>
          <w:trHeight w:val="443"/>
        </w:trPr>
        <w:tc>
          <w:tcPr>
            <w:tcW w:w="10320" w:type="dxa"/>
            <w:gridSpan w:val="2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70783E" w:rsidRPr="004C6DC9" w:rsidRDefault="0070783E" w:rsidP="0070783E">
            <w:pPr>
              <w:pStyle w:val="Ttulo2"/>
              <w:numPr>
                <w:ilvl w:val="0"/>
                <w:numId w:val="3"/>
              </w:numPr>
              <w:rPr>
                <w:lang w:val="pt-BR"/>
              </w:rPr>
            </w:pPr>
            <w:bookmarkStart w:id="6" w:name="_Toc32537734"/>
            <w:r w:rsidRPr="004C6DC9">
              <w:rPr>
                <w:lang w:val="pt-BR"/>
              </w:rPr>
              <w:t>Dados da Personalização</w:t>
            </w:r>
            <w:bookmarkEnd w:id="6"/>
          </w:p>
        </w:tc>
      </w:tr>
      <w:tr w:rsidR="0070783E" w:rsidRPr="0070783E" w:rsidTr="00513002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70783E">
            <w:pPr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 xml:space="preserve">Extra Projeto: </w:t>
            </w:r>
            <w:r w:rsidR="00B45F41" w:rsidRPr="0070783E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7A29A1">
              <w:rPr>
                <w:rFonts w:eastAsia="Times New Roman"/>
                <w:b/>
                <w:lang w:eastAsia="pt-BR"/>
              </w:rPr>
            </w:r>
            <w:r w:rsidR="007A29A1">
              <w:rPr>
                <w:rFonts w:eastAsia="Times New Roman"/>
                <w:b/>
                <w:lang w:eastAsia="pt-BR"/>
              </w:rPr>
              <w:fldChar w:fldCharType="separate"/>
            </w:r>
            <w:r w:rsidR="00B45F41" w:rsidRPr="0070783E">
              <w:rPr>
                <w:rFonts w:eastAsia="Times New Roman"/>
                <w:b/>
                <w:lang w:eastAsia="pt-BR"/>
              </w:rPr>
              <w:fldChar w:fldCharType="end"/>
            </w:r>
            <w:r w:rsidRPr="0070783E">
              <w:rPr>
                <w:rFonts w:eastAsia="Times New Roman"/>
                <w:b/>
                <w:lang w:eastAsia="pt-BR"/>
              </w:rPr>
              <w:t xml:space="preserve">Sim            </w:t>
            </w:r>
            <w:r w:rsidR="00B45F41" w:rsidRPr="0070783E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7A29A1">
              <w:rPr>
                <w:rFonts w:eastAsia="Times New Roman"/>
                <w:b/>
                <w:lang w:eastAsia="pt-BR"/>
              </w:rPr>
            </w:r>
            <w:r w:rsidR="007A29A1">
              <w:rPr>
                <w:rFonts w:eastAsia="Times New Roman"/>
                <w:b/>
                <w:lang w:eastAsia="pt-BR"/>
              </w:rPr>
              <w:fldChar w:fldCharType="separate"/>
            </w:r>
            <w:r w:rsidR="00B45F41" w:rsidRPr="0070783E">
              <w:rPr>
                <w:rFonts w:eastAsia="Times New Roman"/>
                <w:b/>
                <w:lang w:eastAsia="pt-BR"/>
              </w:rPr>
              <w:fldChar w:fldCharType="end"/>
            </w:r>
            <w:r w:rsidRPr="0070783E">
              <w:rPr>
                <w:rFonts w:eastAsia="Times New Roman"/>
                <w:b/>
                <w:lang w:eastAsia="pt-BR"/>
              </w:rPr>
              <w:t>Não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70783E">
            <w:pPr>
              <w:ind w:left="142"/>
              <w:jc w:val="left"/>
              <w:rPr>
                <w:rFonts w:eastAsia="Times New Roman"/>
                <w:b/>
                <w:lang w:eastAsia="pt-BR"/>
              </w:rPr>
            </w:pPr>
            <w:proofErr w:type="spellStart"/>
            <w:r w:rsidRPr="0070783E">
              <w:rPr>
                <w:rFonts w:eastAsia="Times New Roman"/>
                <w:b/>
                <w:lang w:eastAsia="pt-BR"/>
              </w:rPr>
              <w:t>Qtd</w:t>
            </w:r>
            <w:proofErr w:type="spellEnd"/>
            <w:r w:rsidRPr="0070783E">
              <w:rPr>
                <w:rFonts w:eastAsia="Times New Roman"/>
                <w:b/>
                <w:lang w:eastAsia="pt-BR"/>
              </w:rPr>
              <w:t xml:space="preserve">. </w:t>
            </w:r>
            <w:r w:rsidR="00C97A32">
              <w:rPr>
                <w:rFonts w:eastAsia="Times New Roman"/>
                <w:b/>
                <w:lang w:eastAsia="pt-BR"/>
              </w:rPr>
              <w:t>Horas</w:t>
            </w:r>
            <w:r w:rsidR="00C97A32" w:rsidRPr="0070783E">
              <w:rPr>
                <w:rFonts w:eastAsia="Times New Roman"/>
                <w:b/>
                <w:lang w:eastAsia="pt-BR"/>
              </w:rPr>
              <w:t>:</w:t>
            </w:r>
          </w:p>
        </w:tc>
      </w:tr>
      <w:tr w:rsidR="0070783E" w:rsidRPr="0070783E" w:rsidTr="00513002">
        <w:trPr>
          <w:cantSplit/>
        </w:trPr>
        <w:tc>
          <w:tcPr>
            <w:tcW w:w="10320" w:type="dxa"/>
            <w:gridSpan w:val="2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4D4666">
            <w:pPr>
              <w:autoSpaceDE w:val="0"/>
              <w:autoSpaceDN w:val="0"/>
              <w:adjustRightInd w:val="0"/>
              <w:ind w:left="142"/>
              <w:jc w:val="left"/>
              <w:rPr>
                <w:rFonts w:eastAsia="Times New Roman" w:cs="Tahoma"/>
                <w:b/>
                <w:lang w:eastAsia="pt-BR"/>
              </w:rPr>
            </w:pPr>
            <w:r w:rsidRPr="0070783E">
              <w:rPr>
                <w:rFonts w:eastAsia="Times New Roman" w:cs="Tahoma"/>
                <w:b/>
                <w:lang w:eastAsia="pt-BR"/>
              </w:rPr>
              <w:t xml:space="preserve">Criticidade para Implementação (*): </w:t>
            </w:r>
            <w:r w:rsidR="004D4666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Selecionar11"/>
            <w:r w:rsidR="004D4666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7A29A1">
              <w:rPr>
                <w:rFonts w:eastAsia="Times New Roman" w:cs="Tahoma"/>
                <w:b/>
                <w:lang w:eastAsia="pt-BR"/>
              </w:rPr>
            </w:r>
            <w:r w:rsidR="007A29A1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="004D4666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7"/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 w:rsidR="00B45F41"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Selecionar12"/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7A29A1">
              <w:rPr>
                <w:rFonts w:eastAsia="Times New Roman" w:cs="Tahoma"/>
                <w:b/>
                <w:lang w:eastAsia="pt-BR"/>
              </w:rPr>
            </w:r>
            <w:r w:rsidR="007A29A1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="00B45F41"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8"/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="00B45F41"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ionar13"/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7A29A1">
              <w:rPr>
                <w:rFonts w:eastAsia="Times New Roman" w:cs="Tahoma"/>
                <w:b/>
                <w:lang w:eastAsia="pt-BR"/>
              </w:rPr>
            </w:r>
            <w:r w:rsidR="007A29A1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="00B45F41"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9"/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70783E" w:rsidRPr="0070783E" w:rsidTr="00513002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70783E" w:rsidRPr="00285AF9" w:rsidRDefault="0070783E" w:rsidP="00285AF9">
            <w:pPr>
              <w:shd w:val="clear" w:color="auto" w:fill="FFFFFF"/>
              <w:jc w:val="left"/>
              <w:rPr>
                <w:rFonts w:ascii="Calibri" w:eastAsia="Times New Roman" w:hAnsi="Calibri" w:cs="Calibri"/>
                <w:color w:val="222222"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>Responsável no Cliente:</w:t>
            </w:r>
            <w:r w:rsidR="00285AF9">
              <w:rPr>
                <w:rFonts w:ascii="Calibri" w:hAnsi="Calibri" w:cs="Calibri"/>
                <w:color w:val="222222"/>
              </w:rPr>
              <w:t xml:space="preserve">  </w:t>
            </w:r>
            <w:r w:rsidR="00285AF9" w:rsidRPr="00285AF9">
              <w:rPr>
                <w:rFonts w:eastAsia="Times New Roman"/>
                <w:b/>
                <w:lang w:eastAsia="pt-BR"/>
              </w:rPr>
              <w:t xml:space="preserve">Cristiano </w:t>
            </w:r>
            <w:proofErr w:type="spellStart"/>
            <w:r w:rsidR="00285AF9" w:rsidRPr="00285AF9">
              <w:rPr>
                <w:rFonts w:eastAsia="Times New Roman"/>
                <w:b/>
                <w:lang w:eastAsia="pt-BR"/>
              </w:rPr>
              <w:t>Kayama</w:t>
            </w:r>
            <w:proofErr w:type="spellEnd"/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70783E">
            <w:pPr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>Responsável TOTVS:</w:t>
            </w:r>
            <w:r w:rsidR="00AE6DC7">
              <w:rPr>
                <w:rFonts w:eastAsia="Times New Roman"/>
                <w:b/>
                <w:lang w:eastAsia="pt-BR"/>
              </w:rPr>
              <w:t xml:space="preserve"> Lucimara Lye</w:t>
            </w:r>
          </w:p>
        </w:tc>
      </w:tr>
    </w:tbl>
    <w:p w:rsidR="0070783E" w:rsidRPr="0070783E" w:rsidRDefault="0070783E" w:rsidP="0070783E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(*) Alto Impacto: Não é possível implementar sem a modificação no software</w:t>
      </w:r>
    </w:p>
    <w:p w:rsidR="0070783E" w:rsidRPr="0070783E" w:rsidRDefault="0070783E" w:rsidP="0070783E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modificações após a implementação.</w:t>
      </w:r>
    </w:p>
    <w:p w:rsidR="0070783E" w:rsidRPr="0070783E" w:rsidRDefault="0070783E" w:rsidP="0070783E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:rsidR="00C534B0" w:rsidRPr="0070783E" w:rsidRDefault="00C534B0" w:rsidP="0070783E">
      <w:pPr>
        <w:keepNext/>
        <w:ind w:left="360"/>
        <w:jc w:val="left"/>
        <w:outlineLvl w:val="1"/>
        <w:rPr>
          <w:rFonts w:eastAsia="Times New Roman" w:cs="Tahoma"/>
          <w:b/>
          <w:bCs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4A6E97">
        <w:trPr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70783E" w:rsidRPr="0070783E" w:rsidRDefault="0070783E" w:rsidP="0070783E">
            <w:pPr>
              <w:pStyle w:val="Ttulo2"/>
              <w:numPr>
                <w:ilvl w:val="0"/>
                <w:numId w:val="3"/>
              </w:numPr>
            </w:pPr>
            <w:bookmarkStart w:id="10" w:name="_Toc32537735"/>
            <w:r w:rsidRPr="0070783E">
              <w:t>Especificação da Personalização</w:t>
            </w:r>
            <w:bookmarkEnd w:id="10"/>
          </w:p>
        </w:tc>
      </w:tr>
      <w:tr w:rsidR="0070783E" w:rsidRPr="0070783E" w:rsidTr="004A6E97"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EB57A0" w:rsidRDefault="00EB57A0" w:rsidP="00EB57A0"/>
          <w:p w:rsidR="00C534B0" w:rsidRPr="00EA67C4" w:rsidRDefault="00EA67C4" w:rsidP="00F97A80">
            <w:pPr>
              <w:pStyle w:val="PargrafodaLista"/>
              <w:numPr>
                <w:ilvl w:val="0"/>
                <w:numId w:val="20"/>
              </w:numPr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EA67C4">
              <w:rPr>
                <w:rFonts w:ascii="Arial" w:hAnsi="Arial" w:cs="Arial"/>
              </w:rPr>
              <w:t xml:space="preserve">Desenvolver as integrações entre o </w:t>
            </w:r>
            <w:proofErr w:type="spellStart"/>
            <w:r w:rsidRPr="00EA67C4">
              <w:rPr>
                <w:rFonts w:ascii="Arial" w:hAnsi="Arial" w:cs="Arial"/>
              </w:rPr>
              <w:t>Fluig</w:t>
            </w:r>
            <w:proofErr w:type="spellEnd"/>
            <w:r w:rsidRPr="00EA67C4">
              <w:rPr>
                <w:rFonts w:ascii="Arial" w:hAnsi="Arial" w:cs="Arial"/>
              </w:rPr>
              <w:t xml:space="preserve"> x </w:t>
            </w:r>
            <w:proofErr w:type="spellStart"/>
            <w:r w:rsidRPr="00EA67C4">
              <w:rPr>
                <w:rFonts w:ascii="Arial" w:hAnsi="Arial" w:cs="Arial"/>
              </w:rPr>
              <w:t>Totvs</w:t>
            </w:r>
            <w:proofErr w:type="spellEnd"/>
            <w:r w:rsidRPr="00EA67C4">
              <w:rPr>
                <w:rFonts w:ascii="Arial" w:hAnsi="Arial" w:cs="Arial"/>
              </w:rPr>
              <w:t>.</w:t>
            </w:r>
          </w:p>
          <w:p w:rsidR="00C534B0" w:rsidRPr="00254AAB" w:rsidRDefault="00C534B0" w:rsidP="00254AAB">
            <w:pPr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  <w:tr w:rsidR="0070783E" w:rsidRPr="0070783E" w:rsidTr="004A6E97">
        <w:trPr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70783E" w:rsidRPr="0070783E" w:rsidRDefault="005B045A" w:rsidP="0070783E">
            <w:pPr>
              <w:pStyle w:val="Ttulo2"/>
              <w:numPr>
                <w:ilvl w:val="0"/>
                <w:numId w:val="3"/>
              </w:numPr>
            </w:pPr>
            <w:bookmarkStart w:id="11" w:name="_Toc32537736"/>
            <w:r>
              <w:t>Detalhamento dos desenvolvimentos</w:t>
            </w:r>
            <w:bookmarkEnd w:id="11"/>
          </w:p>
        </w:tc>
      </w:tr>
      <w:tr w:rsidR="0070783E" w:rsidRPr="0070783E" w:rsidTr="004A6E97"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EA67C4" w:rsidRPr="00EA67C4" w:rsidRDefault="00EA67C4" w:rsidP="00EA67C4">
            <w:pPr>
              <w:pStyle w:val="PargrafodaLista"/>
              <w:ind w:left="405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EA67C4" w:rsidRPr="00EA67C4" w:rsidRDefault="00EA67C4" w:rsidP="00EA67C4">
            <w:pPr>
              <w:pStyle w:val="PargrafodaLista"/>
              <w:numPr>
                <w:ilvl w:val="0"/>
                <w:numId w:val="30"/>
              </w:numPr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D05C03">
              <w:rPr>
                <w:rFonts w:ascii="Arial" w:hAnsi="Arial" w:cs="Arial"/>
                <w:b/>
                <w:u w:val="single"/>
              </w:rPr>
              <w:t>Programa para integração de clientes:</w:t>
            </w:r>
            <w:r>
              <w:rPr>
                <w:rFonts w:ascii="Arial" w:hAnsi="Arial" w:cs="Arial"/>
              </w:rPr>
              <w:t xml:space="preserve"> programa que fará a busca dos dados do cliente no </w:t>
            </w:r>
            <w:proofErr w:type="spellStart"/>
            <w:r>
              <w:rPr>
                <w:rFonts w:ascii="Arial" w:hAnsi="Arial" w:cs="Arial"/>
              </w:rPr>
              <w:t>Totvs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:rsidR="00EA67C4" w:rsidRDefault="00EA67C4" w:rsidP="00EA67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EA67C4" w:rsidRDefault="00EA67C4" w:rsidP="00EA67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Nome do programa: </w:t>
            </w:r>
            <w:proofErr w:type="spellStart"/>
            <w:r>
              <w:rPr>
                <w:rFonts w:ascii="Arial" w:hAnsi="Arial" w:cs="Arial"/>
              </w:rPr>
              <w:t>buscaCliente.p</w:t>
            </w:r>
            <w:proofErr w:type="spellEnd"/>
          </w:p>
          <w:p w:rsidR="00EA67C4" w:rsidRDefault="00EA67C4" w:rsidP="00EA67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EA67C4" w:rsidRDefault="00EA67C4" w:rsidP="00EA67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Parâmetros de entrada: tabela </w:t>
            </w:r>
            <w:proofErr w:type="spellStart"/>
            <w:r>
              <w:rPr>
                <w:rFonts w:ascii="Arial" w:hAnsi="Arial" w:cs="Arial"/>
              </w:rPr>
              <w:t>ttParam</w:t>
            </w:r>
            <w:proofErr w:type="spellEnd"/>
            <w:r>
              <w:rPr>
                <w:rFonts w:ascii="Arial" w:hAnsi="Arial" w:cs="Arial"/>
              </w:rPr>
              <w:t xml:space="preserve"> com o código do cliente a ser buscado.</w:t>
            </w:r>
          </w:p>
          <w:p w:rsidR="00EA67C4" w:rsidRDefault="00EA67C4" w:rsidP="00EA67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EA67C4" w:rsidRDefault="00EA67C4" w:rsidP="00EA67C4">
            <w:pPr>
              <w:pStyle w:val="PargrafodaLista"/>
              <w:ind w:left="765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1941792" wp14:editId="0C5D7E0F">
                  <wp:extent cx="2124075" cy="438150"/>
                  <wp:effectExtent l="0" t="0" r="9525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67C4" w:rsidRDefault="00EA67C4" w:rsidP="00EA67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Parâmetros de retorno: tabela </w:t>
            </w:r>
            <w:proofErr w:type="spellStart"/>
            <w:r>
              <w:rPr>
                <w:rFonts w:ascii="Arial" w:hAnsi="Arial" w:cs="Arial"/>
              </w:rPr>
              <w:t>ttErro</w:t>
            </w:r>
            <w:proofErr w:type="spellEnd"/>
            <w:r>
              <w:rPr>
                <w:rFonts w:ascii="Arial" w:hAnsi="Arial" w:cs="Arial"/>
              </w:rPr>
              <w:t xml:space="preserve"> retornando os erros de validação do programa, e a tabela </w:t>
            </w:r>
            <w:proofErr w:type="spellStart"/>
            <w:r>
              <w:rPr>
                <w:rFonts w:ascii="Arial" w:hAnsi="Arial" w:cs="Arial"/>
              </w:rPr>
              <w:t>ttC</w:t>
            </w:r>
            <w:r w:rsidR="00B87644">
              <w:rPr>
                <w:rFonts w:ascii="Arial" w:hAnsi="Arial" w:cs="Arial"/>
              </w:rPr>
              <w:t>liente</w:t>
            </w:r>
            <w:proofErr w:type="spellEnd"/>
            <w:r w:rsidR="00B87644">
              <w:rPr>
                <w:rFonts w:ascii="Arial" w:hAnsi="Arial" w:cs="Arial"/>
              </w:rPr>
              <w:t xml:space="preserve"> com os dados do cliente</w:t>
            </w:r>
            <w:r>
              <w:rPr>
                <w:rFonts w:ascii="Arial" w:hAnsi="Arial" w:cs="Arial"/>
              </w:rPr>
              <w:t>.</w:t>
            </w:r>
          </w:p>
          <w:p w:rsidR="00B87644" w:rsidRDefault="00B87644" w:rsidP="00EA67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B87644" w:rsidRDefault="00B87644" w:rsidP="00EA67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A28E60B" wp14:editId="3D224C04">
                  <wp:extent cx="2009775" cy="533400"/>
                  <wp:effectExtent l="0" t="0" r="9525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7644" w:rsidRDefault="00B87644" w:rsidP="00EA67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B87644" w:rsidRDefault="00A175A7" w:rsidP="00EA67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4807CE5" wp14:editId="3A634721">
                  <wp:extent cx="3228975" cy="1171575"/>
                  <wp:effectExtent l="0" t="0" r="9525" b="9525"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7644" w:rsidRDefault="00B87644" w:rsidP="00EA67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B87644" w:rsidRDefault="00B87644" w:rsidP="00B8764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              </w:t>
            </w:r>
            <w:r>
              <w:rPr>
                <w:rFonts w:ascii="Arial" w:hAnsi="Arial" w:cs="Arial"/>
              </w:rPr>
              <w:t xml:space="preserve">- Procedure para busca dos dados: </w:t>
            </w:r>
            <w:proofErr w:type="spellStart"/>
            <w:r>
              <w:rPr>
                <w:rFonts w:ascii="Arial" w:hAnsi="Arial" w:cs="Arial"/>
              </w:rPr>
              <w:t>piBusca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:rsidR="00B45799" w:rsidRDefault="00B45799" w:rsidP="00B8764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B45799" w:rsidRDefault="00B45799" w:rsidP="00B8764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B45799" w:rsidRDefault="00B45799" w:rsidP="00B8764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B45799" w:rsidRDefault="00B45799" w:rsidP="00B8764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B45799" w:rsidRDefault="00B45799" w:rsidP="00B8764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B45799" w:rsidRDefault="00B45799" w:rsidP="00B8764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B45799" w:rsidRPr="00D05C03" w:rsidRDefault="00B45799" w:rsidP="00D05C03">
            <w:pPr>
              <w:pStyle w:val="PargrafodaLista"/>
              <w:numPr>
                <w:ilvl w:val="0"/>
                <w:numId w:val="30"/>
              </w:numPr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D05C03">
              <w:rPr>
                <w:rFonts w:ascii="Arial" w:hAnsi="Arial" w:cs="Arial"/>
                <w:b/>
                <w:u w:val="single"/>
              </w:rPr>
              <w:t>Programa para integração de Itens:</w:t>
            </w:r>
            <w:r w:rsidRPr="00D05C03">
              <w:rPr>
                <w:rFonts w:ascii="Arial" w:hAnsi="Arial" w:cs="Arial"/>
              </w:rPr>
              <w:t xml:space="preserve"> programa que fará a busca dos dados do </w:t>
            </w:r>
            <w:r w:rsidR="00D05C03" w:rsidRPr="00D05C03">
              <w:rPr>
                <w:rFonts w:ascii="Arial" w:hAnsi="Arial" w:cs="Arial"/>
              </w:rPr>
              <w:t>Item</w:t>
            </w:r>
            <w:r w:rsidRPr="00D05C03">
              <w:rPr>
                <w:rFonts w:ascii="Arial" w:hAnsi="Arial" w:cs="Arial"/>
              </w:rPr>
              <w:t xml:space="preserve"> no </w:t>
            </w:r>
            <w:proofErr w:type="spellStart"/>
            <w:r w:rsidRPr="00D05C03">
              <w:rPr>
                <w:rFonts w:ascii="Arial" w:hAnsi="Arial" w:cs="Arial"/>
              </w:rPr>
              <w:t>Totvs</w:t>
            </w:r>
            <w:proofErr w:type="spellEnd"/>
            <w:r w:rsidRPr="00D05C03">
              <w:rPr>
                <w:rFonts w:ascii="Arial" w:hAnsi="Arial" w:cs="Arial"/>
              </w:rPr>
              <w:t xml:space="preserve">. </w:t>
            </w:r>
          </w:p>
          <w:p w:rsidR="00B45799" w:rsidRDefault="00B45799" w:rsidP="00B45799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B45799" w:rsidRDefault="00B45799" w:rsidP="00B45799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Nome do programa: </w:t>
            </w:r>
            <w:proofErr w:type="spellStart"/>
            <w:r>
              <w:rPr>
                <w:rFonts w:ascii="Arial" w:hAnsi="Arial" w:cs="Arial"/>
              </w:rPr>
              <w:t>busca</w:t>
            </w:r>
            <w:r w:rsidR="00D05C03">
              <w:rPr>
                <w:rFonts w:ascii="Arial" w:hAnsi="Arial" w:cs="Arial"/>
              </w:rPr>
              <w:t>Item</w:t>
            </w:r>
            <w:r>
              <w:rPr>
                <w:rFonts w:ascii="Arial" w:hAnsi="Arial" w:cs="Arial"/>
              </w:rPr>
              <w:t>.p</w:t>
            </w:r>
            <w:proofErr w:type="spellEnd"/>
          </w:p>
          <w:p w:rsidR="00B45799" w:rsidRDefault="00B45799" w:rsidP="00B45799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B45799" w:rsidRDefault="00B45799" w:rsidP="00B45799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Parâmetros de entrada: tabela </w:t>
            </w:r>
            <w:proofErr w:type="spellStart"/>
            <w:r>
              <w:rPr>
                <w:rFonts w:ascii="Arial" w:hAnsi="Arial" w:cs="Arial"/>
              </w:rPr>
              <w:t>ttParam</w:t>
            </w:r>
            <w:proofErr w:type="spellEnd"/>
            <w:r>
              <w:rPr>
                <w:rFonts w:ascii="Arial" w:hAnsi="Arial" w:cs="Arial"/>
              </w:rPr>
              <w:t xml:space="preserve"> com o código do </w:t>
            </w:r>
            <w:r w:rsidR="00D05C03">
              <w:rPr>
                <w:rFonts w:ascii="Arial" w:hAnsi="Arial" w:cs="Arial"/>
              </w:rPr>
              <w:t>Item</w:t>
            </w:r>
            <w:r>
              <w:rPr>
                <w:rFonts w:ascii="Arial" w:hAnsi="Arial" w:cs="Arial"/>
              </w:rPr>
              <w:t xml:space="preserve"> a ser buscado.</w:t>
            </w:r>
          </w:p>
          <w:p w:rsidR="00B45799" w:rsidRDefault="00B45799" w:rsidP="00B45799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B45799" w:rsidRDefault="00D05C03" w:rsidP="00B45799">
            <w:pPr>
              <w:pStyle w:val="PargrafodaLista"/>
              <w:ind w:left="765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30D3EE6" wp14:editId="36F7D97E">
                  <wp:extent cx="1971675" cy="476250"/>
                  <wp:effectExtent l="0" t="0" r="9525" b="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5C03" w:rsidRDefault="00D05C03" w:rsidP="00B45799">
            <w:pPr>
              <w:pStyle w:val="PargrafodaLista"/>
              <w:ind w:left="765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B45799" w:rsidRDefault="00B45799" w:rsidP="00B45799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Parâmetros de retorno: tabela </w:t>
            </w:r>
            <w:proofErr w:type="spellStart"/>
            <w:r>
              <w:rPr>
                <w:rFonts w:ascii="Arial" w:hAnsi="Arial" w:cs="Arial"/>
              </w:rPr>
              <w:t>ttErro</w:t>
            </w:r>
            <w:proofErr w:type="spellEnd"/>
            <w:r>
              <w:rPr>
                <w:rFonts w:ascii="Arial" w:hAnsi="Arial" w:cs="Arial"/>
              </w:rPr>
              <w:t xml:space="preserve"> retornando os erros de validação do programa, e a tabela </w:t>
            </w:r>
            <w:proofErr w:type="spellStart"/>
            <w:r w:rsidR="00D05C03">
              <w:rPr>
                <w:rFonts w:ascii="Arial" w:hAnsi="Arial" w:cs="Arial"/>
              </w:rPr>
              <w:t>ttItem</w:t>
            </w:r>
            <w:proofErr w:type="spellEnd"/>
            <w:r w:rsidR="00D05C03">
              <w:rPr>
                <w:rFonts w:ascii="Arial" w:hAnsi="Arial" w:cs="Arial"/>
              </w:rPr>
              <w:t xml:space="preserve"> com os dados do Item</w:t>
            </w:r>
            <w:r>
              <w:rPr>
                <w:rFonts w:ascii="Arial" w:hAnsi="Arial" w:cs="Arial"/>
              </w:rPr>
              <w:t>.</w:t>
            </w:r>
          </w:p>
          <w:p w:rsidR="00B45799" w:rsidRDefault="00B45799" w:rsidP="00B45799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B45799" w:rsidRDefault="00B45799" w:rsidP="00B45799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D07653C" wp14:editId="6FC35B14">
                  <wp:extent cx="2009775" cy="533400"/>
                  <wp:effectExtent l="0" t="0" r="9525" b="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5799" w:rsidRDefault="00B45799" w:rsidP="00B45799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B45799" w:rsidRDefault="00D05C03" w:rsidP="00B45799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FFC4235" wp14:editId="2A7C61FD">
                  <wp:extent cx="2847975" cy="1524000"/>
                  <wp:effectExtent l="0" t="0" r="9525" b="0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5799" w:rsidRDefault="00B45799" w:rsidP="00B45799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B45799" w:rsidRDefault="00B45799" w:rsidP="00B4579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              </w:t>
            </w:r>
            <w:r>
              <w:rPr>
                <w:rFonts w:ascii="Arial" w:hAnsi="Arial" w:cs="Arial"/>
              </w:rPr>
              <w:t xml:space="preserve">- Procedure para busca dos dados: </w:t>
            </w:r>
            <w:proofErr w:type="spellStart"/>
            <w:r>
              <w:rPr>
                <w:rFonts w:ascii="Arial" w:hAnsi="Arial" w:cs="Arial"/>
              </w:rPr>
              <w:t>piBusca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:rsidR="00D05C03" w:rsidRDefault="00D05C03" w:rsidP="00B4579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D05C03" w:rsidRDefault="00D05C03" w:rsidP="00B45799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D05C03" w:rsidRPr="00D05C03" w:rsidRDefault="00D05C03" w:rsidP="00D05C03">
            <w:pPr>
              <w:pStyle w:val="PargrafodaLista"/>
              <w:numPr>
                <w:ilvl w:val="0"/>
                <w:numId w:val="30"/>
              </w:numPr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D05C03">
              <w:rPr>
                <w:rFonts w:ascii="Arial" w:hAnsi="Arial" w:cs="Arial"/>
                <w:b/>
                <w:u w:val="single"/>
              </w:rPr>
              <w:t xml:space="preserve">Programa para listagem de títulos: </w:t>
            </w:r>
            <w:r w:rsidRPr="00D05C03">
              <w:rPr>
                <w:rFonts w:ascii="Arial" w:hAnsi="Arial" w:cs="Arial"/>
              </w:rPr>
              <w:t>programa que fará a busca dos títulos do cliente e</w:t>
            </w:r>
            <w:r>
              <w:rPr>
                <w:rFonts w:ascii="Arial" w:hAnsi="Arial" w:cs="Arial"/>
              </w:rPr>
              <w:t xml:space="preserve"> do grupo do cliente pela matriz</w:t>
            </w:r>
            <w:r w:rsidRPr="00D05C03">
              <w:rPr>
                <w:rFonts w:ascii="Arial" w:hAnsi="Arial" w:cs="Arial"/>
              </w:rPr>
              <w:t xml:space="preserve">. </w:t>
            </w:r>
          </w:p>
          <w:p w:rsidR="00D05C03" w:rsidRDefault="00D05C03" w:rsidP="00D05C03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D05C03" w:rsidRDefault="00D05C03" w:rsidP="00D05C03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Nome do programa: </w:t>
            </w:r>
            <w:proofErr w:type="spellStart"/>
            <w:r>
              <w:rPr>
                <w:rFonts w:ascii="Arial" w:hAnsi="Arial" w:cs="Arial"/>
              </w:rPr>
              <w:t>buscaTitulo.p</w:t>
            </w:r>
            <w:proofErr w:type="spellEnd"/>
          </w:p>
          <w:p w:rsidR="00D05C03" w:rsidRDefault="00D05C03" w:rsidP="00D05C03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D05C03" w:rsidRDefault="00D05C03" w:rsidP="00D05C03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Parâmetros de entrada: tabela </w:t>
            </w:r>
            <w:proofErr w:type="spellStart"/>
            <w:r>
              <w:rPr>
                <w:rFonts w:ascii="Arial" w:hAnsi="Arial" w:cs="Arial"/>
              </w:rPr>
              <w:t>ttParam</w:t>
            </w:r>
            <w:proofErr w:type="spellEnd"/>
            <w:r>
              <w:rPr>
                <w:rFonts w:ascii="Arial" w:hAnsi="Arial" w:cs="Arial"/>
              </w:rPr>
              <w:t xml:space="preserve"> com o código do Cliente a ser buscado.</w:t>
            </w:r>
          </w:p>
          <w:p w:rsidR="00D05C03" w:rsidRDefault="00D05C03" w:rsidP="00D05C03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D05C03" w:rsidRDefault="00D05C03" w:rsidP="00D05C03">
            <w:pPr>
              <w:pStyle w:val="PargrafodaLista"/>
              <w:ind w:left="765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1AFF19B" wp14:editId="25D47624">
                  <wp:extent cx="2124075" cy="438150"/>
                  <wp:effectExtent l="0" t="0" r="9525" b="0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5C03" w:rsidRDefault="00D05C03" w:rsidP="00D05C03">
            <w:pPr>
              <w:pStyle w:val="PargrafodaLista"/>
              <w:ind w:left="765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D05C03" w:rsidRDefault="00D05C03" w:rsidP="00D05C03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Parâmetros de retorno: tabela </w:t>
            </w:r>
            <w:proofErr w:type="spellStart"/>
            <w:r>
              <w:rPr>
                <w:rFonts w:ascii="Arial" w:hAnsi="Arial" w:cs="Arial"/>
              </w:rPr>
              <w:t>ttErro</w:t>
            </w:r>
            <w:proofErr w:type="spellEnd"/>
            <w:r>
              <w:rPr>
                <w:rFonts w:ascii="Arial" w:hAnsi="Arial" w:cs="Arial"/>
              </w:rPr>
              <w:t xml:space="preserve"> retornando os erros de validação do programa, e a tabela </w:t>
            </w:r>
            <w:proofErr w:type="spellStart"/>
            <w:r>
              <w:rPr>
                <w:rFonts w:ascii="Arial" w:hAnsi="Arial" w:cs="Arial"/>
              </w:rPr>
              <w:t>ttTitulos</w:t>
            </w:r>
            <w:proofErr w:type="spellEnd"/>
            <w:r>
              <w:rPr>
                <w:rFonts w:ascii="Arial" w:hAnsi="Arial" w:cs="Arial"/>
              </w:rPr>
              <w:t xml:space="preserve"> com os dados dos títulos do grupo do cliente.</w:t>
            </w:r>
          </w:p>
          <w:p w:rsidR="00D05C03" w:rsidRDefault="00D05C03" w:rsidP="00D05C03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D05C03" w:rsidRDefault="00D05C03" w:rsidP="00D05C03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3D216FE" wp14:editId="6DC8F6A5">
                  <wp:extent cx="2009775" cy="533400"/>
                  <wp:effectExtent l="0" t="0" r="9525" b="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5C03" w:rsidRDefault="00D05C03" w:rsidP="00D05C03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D05C03" w:rsidRDefault="008927A9" w:rsidP="00D05C03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639C8D9C" wp14:editId="3F437929">
                  <wp:extent cx="4124325" cy="1800225"/>
                  <wp:effectExtent l="0" t="0" r="9525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5C03" w:rsidRDefault="00D05C03" w:rsidP="00D05C03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D05C03" w:rsidRDefault="00D05C03" w:rsidP="00D05C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              </w:t>
            </w:r>
            <w:r>
              <w:rPr>
                <w:rFonts w:ascii="Arial" w:hAnsi="Arial" w:cs="Arial"/>
              </w:rPr>
              <w:t xml:space="preserve">- Procedure para busca dos dados: </w:t>
            </w:r>
            <w:proofErr w:type="spellStart"/>
            <w:r>
              <w:rPr>
                <w:rFonts w:ascii="Arial" w:hAnsi="Arial" w:cs="Arial"/>
              </w:rPr>
              <w:t>piBusca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:rsidR="001974AA" w:rsidRDefault="001974AA" w:rsidP="00D05C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1974AA" w:rsidRDefault="001974AA" w:rsidP="00D05C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1974AA" w:rsidRPr="00027FC4" w:rsidRDefault="001974AA" w:rsidP="001974AA">
            <w:pPr>
              <w:pStyle w:val="PargrafodaLista"/>
              <w:numPr>
                <w:ilvl w:val="0"/>
                <w:numId w:val="30"/>
              </w:numPr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1974AA">
              <w:rPr>
                <w:rFonts w:ascii="Arial" w:hAnsi="Arial" w:cs="Arial"/>
                <w:b/>
                <w:u w:val="single"/>
              </w:rPr>
              <w:t xml:space="preserve">Programa para </w:t>
            </w:r>
            <w:r>
              <w:rPr>
                <w:rFonts w:ascii="Arial" w:hAnsi="Arial" w:cs="Arial"/>
                <w:b/>
                <w:u w:val="single"/>
              </w:rPr>
              <w:t>receber os dados do Fluxo</w:t>
            </w:r>
            <w:r w:rsidRPr="001974AA">
              <w:rPr>
                <w:rFonts w:ascii="Arial" w:hAnsi="Arial" w:cs="Arial"/>
                <w:b/>
                <w:u w:val="single"/>
              </w:rPr>
              <w:t xml:space="preserve">: </w:t>
            </w:r>
            <w:r>
              <w:rPr>
                <w:rFonts w:ascii="Arial" w:hAnsi="Arial" w:cs="Arial"/>
              </w:rPr>
              <w:t xml:space="preserve">Programa para receber e atualizar os dados do Fluxo criado no </w:t>
            </w:r>
            <w:proofErr w:type="spellStart"/>
            <w:r>
              <w:rPr>
                <w:rFonts w:ascii="Arial" w:hAnsi="Arial" w:cs="Arial"/>
              </w:rPr>
              <w:t>Fluig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027FC4" w:rsidRPr="001974AA" w:rsidRDefault="00027FC4" w:rsidP="00027FC4">
            <w:pPr>
              <w:pStyle w:val="PargrafodaLista"/>
              <w:ind w:left="765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Nome do programa: </w:t>
            </w:r>
            <w:proofErr w:type="spellStart"/>
            <w:r>
              <w:rPr>
                <w:rFonts w:ascii="Arial" w:hAnsi="Arial" w:cs="Arial"/>
              </w:rPr>
              <w:t>criaFluxo</w:t>
            </w:r>
            <w:r>
              <w:rPr>
                <w:rFonts w:ascii="Arial" w:hAnsi="Arial" w:cs="Arial"/>
              </w:rPr>
              <w:t>.p</w:t>
            </w:r>
            <w:proofErr w:type="spellEnd"/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Parâmetros de entrada: tabela </w:t>
            </w:r>
            <w:proofErr w:type="spellStart"/>
            <w:r>
              <w:rPr>
                <w:rFonts w:ascii="Arial" w:hAnsi="Arial" w:cs="Arial"/>
              </w:rPr>
              <w:t>ttParam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com os dados do cabeçalho do Fluxo (código do Fluxo, </w:t>
            </w:r>
            <w:proofErr w:type="spellStart"/>
            <w:r>
              <w:rPr>
                <w:rFonts w:ascii="Arial" w:hAnsi="Arial" w:cs="Arial"/>
              </w:rPr>
              <w:t>numero</w:t>
            </w:r>
            <w:proofErr w:type="spellEnd"/>
            <w:r>
              <w:rPr>
                <w:rFonts w:ascii="Arial" w:hAnsi="Arial" w:cs="Arial"/>
              </w:rPr>
              <w:t xml:space="preserve"> de Controle, Solicitante, Data de Inclusão, </w:t>
            </w:r>
            <w:proofErr w:type="spellStart"/>
            <w:r>
              <w:rPr>
                <w:rFonts w:ascii="Arial" w:hAnsi="Arial" w:cs="Arial"/>
              </w:rPr>
              <w:t>Codigo</w:t>
            </w:r>
            <w:proofErr w:type="spellEnd"/>
            <w:r>
              <w:rPr>
                <w:rFonts w:ascii="Arial" w:hAnsi="Arial" w:cs="Arial"/>
              </w:rPr>
              <w:t xml:space="preserve"> do Cliente, Tipo de Fluxo, Data de </w:t>
            </w:r>
            <w:proofErr w:type="spellStart"/>
            <w:r>
              <w:rPr>
                <w:rFonts w:ascii="Arial" w:hAnsi="Arial" w:cs="Arial"/>
              </w:rPr>
              <w:t>Inicio</w:t>
            </w:r>
            <w:proofErr w:type="spellEnd"/>
            <w:r>
              <w:rPr>
                <w:rFonts w:ascii="Arial" w:hAnsi="Arial" w:cs="Arial"/>
              </w:rPr>
              <w:t xml:space="preserve"> e Fim da validade do fluxo). </w:t>
            </w: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o caso </w:t>
            </w:r>
            <w:proofErr w:type="gramStart"/>
            <w:r>
              <w:rPr>
                <w:rFonts w:ascii="Arial" w:hAnsi="Arial" w:cs="Arial"/>
              </w:rPr>
              <w:t>do</w:t>
            </w:r>
            <w:proofErr w:type="gramEnd"/>
            <w:r>
              <w:rPr>
                <w:rFonts w:ascii="Arial" w:hAnsi="Arial" w:cs="Arial"/>
              </w:rPr>
              <w:t xml:space="preserve"> tipo de Fluxo ser </w:t>
            </w:r>
            <w:proofErr w:type="spellStart"/>
            <w:r>
              <w:rPr>
                <w:rFonts w:ascii="Arial" w:hAnsi="Arial" w:cs="Arial"/>
              </w:rPr>
              <w:t>Sell</w:t>
            </w:r>
            <w:proofErr w:type="spellEnd"/>
            <w:r>
              <w:rPr>
                <w:rFonts w:ascii="Arial" w:hAnsi="Arial" w:cs="Arial"/>
              </w:rPr>
              <w:t xml:space="preserve"> Out, será necessário enviar preenchida a tabela </w:t>
            </w:r>
            <w:proofErr w:type="spellStart"/>
            <w:r>
              <w:rPr>
                <w:rFonts w:ascii="Arial" w:hAnsi="Arial" w:cs="Arial"/>
              </w:rPr>
              <w:t>ttItem</w:t>
            </w:r>
            <w:proofErr w:type="spellEnd"/>
            <w:r>
              <w:rPr>
                <w:rFonts w:ascii="Arial" w:hAnsi="Arial" w:cs="Arial"/>
              </w:rPr>
              <w:t>, com os dados do item do fluxo (</w:t>
            </w:r>
            <w:proofErr w:type="spellStart"/>
            <w:r>
              <w:rPr>
                <w:rFonts w:ascii="Arial" w:hAnsi="Arial" w:cs="Arial"/>
              </w:rPr>
              <w:t>Codigo</w:t>
            </w:r>
            <w:proofErr w:type="spellEnd"/>
            <w:r>
              <w:rPr>
                <w:rFonts w:ascii="Arial" w:hAnsi="Arial" w:cs="Arial"/>
              </w:rPr>
              <w:t xml:space="preserve"> do Item, SRP Inicial, SRP Sugerido e quantidade do Item). </w:t>
            </w: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o caso </w:t>
            </w:r>
            <w:proofErr w:type="gramStart"/>
            <w:r>
              <w:rPr>
                <w:rFonts w:ascii="Arial" w:hAnsi="Arial" w:cs="Arial"/>
              </w:rPr>
              <w:t>do</w:t>
            </w:r>
            <w:proofErr w:type="gramEnd"/>
            <w:r>
              <w:rPr>
                <w:rFonts w:ascii="Arial" w:hAnsi="Arial" w:cs="Arial"/>
              </w:rPr>
              <w:t xml:space="preserve"> tipo de Fluxo ser </w:t>
            </w:r>
            <w:proofErr w:type="spellStart"/>
            <w:r>
              <w:rPr>
                <w:rFonts w:ascii="Arial" w:hAnsi="Arial" w:cs="Arial"/>
              </w:rPr>
              <w:t>Sell</w:t>
            </w:r>
            <w:proofErr w:type="spellEnd"/>
            <w:r>
              <w:rPr>
                <w:rFonts w:ascii="Arial" w:hAnsi="Arial" w:cs="Arial"/>
              </w:rPr>
              <w:t xml:space="preserve"> In, será necessário enviar preenchida a tabela </w:t>
            </w:r>
            <w:proofErr w:type="spellStart"/>
            <w:r>
              <w:rPr>
                <w:rFonts w:ascii="Arial" w:hAnsi="Arial" w:cs="Arial"/>
              </w:rPr>
              <w:t>ttFamilia</w:t>
            </w:r>
            <w:proofErr w:type="spellEnd"/>
            <w:r>
              <w:rPr>
                <w:rFonts w:ascii="Arial" w:hAnsi="Arial" w:cs="Arial"/>
              </w:rPr>
              <w:t xml:space="preserve">, com os dados da </w:t>
            </w:r>
            <w:proofErr w:type="spellStart"/>
            <w:r>
              <w:rPr>
                <w:rFonts w:ascii="Arial" w:hAnsi="Arial" w:cs="Arial"/>
              </w:rPr>
              <w:t>Familia</w:t>
            </w:r>
            <w:proofErr w:type="spellEnd"/>
            <w:r>
              <w:rPr>
                <w:rFonts w:ascii="Arial" w:hAnsi="Arial" w:cs="Arial"/>
              </w:rPr>
              <w:t xml:space="preserve"> do Fluxo (</w:t>
            </w:r>
            <w:proofErr w:type="spellStart"/>
            <w:r>
              <w:rPr>
                <w:rFonts w:ascii="Arial" w:hAnsi="Arial" w:cs="Arial"/>
              </w:rPr>
              <w:t>Codigo</w:t>
            </w:r>
            <w:proofErr w:type="spellEnd"/>
            <w:r>
              <w:rPr>
                <w:rFonts w:ascii="Arial" w:hAnsi="Arial" w:cs="Arial"/>
              </w:rPr>
              <w:t xml:space="preserve">, Valor do Target, Quantidade do Target, Percentual do Target e Valor Total). </w:t>
            </w: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o caso </w:t>
            </w:r>
            <w:proofErr w:type="gramStart"/>
            <w:r>
              <w:rPr>
                <w:rFonts w:ascii="Arial" w:hAnsi="Arial" w:cs="Arial"/>
              </w:rPr>
              <w:t>do</w:t>
            </w:r>
            <w:proofErr w:type="gramEnd"/>
            <w:r>
              <w:rPr>
                <w:rFonts w:ascii="Arial" w:hAnsi="Arial" w:cs="Arial"/>
              </w:rPr>
              <w:t xml:space="preserve"> tipo de fluxo ser VPC, será necessário enviar preenchida a tabela </w:t>
            </w:r>
            <w:proofErr w:type="spellStart"/>
            <w:r>
              <w:rPr>
                <w:rFonts w:ascii="Arial" w:hAnsi="Arial" w:cs="Arial"/>
              </w:rPr>
              <w:t>ttEvento</w:t>
            </w:r>
            <w:proofErr w:type="spellEnd"/>
            <w:r>
              <w:rPr>
                <w:rFonts w:ascii="Arial" w:hAnsi="Arial" w:cs="Arial"/>
              </w:rPr>
              <w:t xml:space="preserve">, com os dados do Evento do Fluxo (código do Evento, </w:t>
            </w:r>
            <w:proofErr w:type="spellStart"/>
            <w:r>
              <w:rPr>
                <w:rFonts w:ascii="Arial" w:hAnsi="Arial" w:cs="Arial"/>
              </w:rPr>
              <w:t>Descricao</w:t>
            </w:r>
            <w:proofErr w:type="spellEnd"/>
            <w:r>
              <w:rPr>
                <w:rFonts w:ascii="Arial" w:hAnsi="Arial" w:cs="Arial"/>
              </w:rPr>
              <w:t xml:space="preserve"> da Finalidade do Evento, percentual de reembolso e valor total). </w:t>
            </w: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o caso </w:t>
            </w:r>
            <w:proofErr w:type="gramStart"/>
            <w:r>
              <w:rPr>
                <w:rFonts w:ascii="Arial" w:hAnsi="Arial" w:cs="Arial"/>
              </w:rPr>
              <w:t>do</w:t>
            </w:r>
            <w:proofErr w:type="gramEnd"/>
            <w:r>
              <w:rPr>
                <w:rFonts w:ascii="Arial" w:hAnsi="Arial" w:cs="Arial"/>
              </w:rPr>
              <w:t xml:space="preserve"> tipo de Fluxo ser SPIFF, será necessário enviar preenchida a tabela </w:t>
            </w:r>
            <w:proofErr w:type="spellStart"/>
            <w:r>
              <w:rPr>
                <w:rFonts w:ascii="Arial" w:hAnsi="Arial" w:cs="Arial"/>
              </w:rPr>
              <w:t>ttInformacao</w:t>
            </w:r>
            <w:proofErr w:type="spellEnd"/>
            <w:r>
              <w:rPr>
                <w:rFonts w:ascii="Arial" w:hAnsi="Arial" w:cs="Arial"/>
              </w:rPr>
              <w:t>, com os dados das informações do Fluxo (</w:t>
            </w:r>
            <w:proofErr w:type="spellStart"/>
            <w:r>
              <w:rPr>
                <w:rFonts w:ascii="Arial" w:hAnsi="Arial" w:cs="Arial"/>
              </w:rPr>
              <w:t>Codigo</w:t>
            </w:r>
            <w:proofErr w:type="spellEnd"/>
            <w:r>
              <w:rPr>
                <w:rFonts w:ascii="Arial" w:hAnsi="Arial" w:cs="Arial"/>
              </w:rPr>
              <w:t xml:space="preserve"> da Informação, Valor do Target, Valor unitário, Quantidade e Valor total). </w:t>
            </w: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os casos de </w:t>
            </w:r>
            <w:proofErr w:type="spellStart"/>
            <w:r>
              <w:rPr>
                <w:rFonts w:ascii="Arial" w:hAnsi="Arial" w:cs="Arial"/>
              </w:rPr>
              <w:t>Sell</w:t>
            </w:r>
            <w:proofErr w:type="spellEnd"/>
            <w:r>
              <w:rPr>
                <w:rFonts w:ascii="Arial" w:hAnsi="Arial" w:cs="Arial"/>
              </w:rPr>
              <w:t xml:space="preserve"> In, VPC e SPIFF, será necessário enviar preenchida a tabela </w:t>
            </w:r>
            <w:proofErr w:type="spellStart"/>
            <w:r>
              <w:rPr>
                <w:rFonts w:ascii="Arial" w:hAnsi="Arial" w:cs="Arial"/>
              </w:rPr>
              <w:t>ttRateio</w:t>
            </w:r>
            <w:proofErr w:type="spellEnd"/>
            <w:r>
              <w:rPr>
                <w:rFonts w:ascii="Arial" w:hAnsi="Arial" w:cs="Arial"/>
              </w:rPr>
              <w:t xml:space="preserve">, com os dados de rateio por centro de custo. </w:t>
            </w: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P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2932E5A0" wp14:editId="7911BD86">
                  <wp:extent cx="2867025" cy="5743575"/>
                  <wp:effectExtent l="0" t="0" r="9525" b="9525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574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FC4" w:rsidRDefault="00027FC4" w:rsidP="00027FC4">
            <w:pPr>
              <w:pStyle w:val="PargrafodaLista"/>
              <w:ind w:left="765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Parâmetros de retorno: tabela </w:t>
            </w:r>
            <w:proofErr w:type="spellStart"/>
            <w:r>
              <w:rPr>
                <w:rFonts w:ascii="Arial" w:hAnsi="Arial" w:cs="Arial"/>
              </w:rPr>
              <w:t>ttErro</w:t>
            </w:r>
            <w:proofErr w:type="spellEnd"/>
            <w:r>
              <w:rPr>
                <w:rFonts w:ascii="Arial" w:hAnsi="Arial" w:cs="Arial"/>
              </w:rPr>
              <w:t xml:space="preserve"> retornando os erros de validação do programa.</w:t>
            </w: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033B870" wp14:editId="7B37702F">
                  <wp:extent cx="2009775" cy="533400"/>
                  <wp:effectExtent l="0" t="0" r="9525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027FC4" w:rsidP="00027FC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              </w:t>
            </w:r>
            <w:r>
              <w:rPr>
                <w:rFonts w:ascii="Arial" w:hAnsi="Arial" w:cs="Arial"/>
              </w:rPr>
              <w:t xml:space="preserve">- Procedure para </w:t>
            </w:r>
            <w:r w:rsidR="00784B99">
              <w:rPr>
                <w:rFonts w:ascii="Arial" w:hAnsi="Arial" w:cs="Arial"/>
              </w:rPr>
              <w:t>criação</w:t>
            </w:r>
            <w:r>
              <w:rPr>
                <w:rFonts w:ascii="Arial" w:hAnsi="Arial" w:cs="Arial"/>
              </w:rPr>
              <w:t xml:space="preserve"> dos dados: </w:t>
            </w:r>
            <w:proofErr w:type="spellStart"/>
            <w:r>
              <w:rPr>
                <w:rFonts w:ascii="Arial" w:hAnsi="Arial" w:cs="Arial"/>
              </w:rPr>
              <w:t>pi</w:t>
            </w:r>
            <w:r w:rsidR="00784B99">
              <w:rPr>
                <w:rFonts w:ascii="Arial" w:hAnsi="Arial" w:cs="Arial"/>
              </w:rPr>
              <w:t>Cria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:rsidR="001974AA" w:rsidRDefault="001974AA" w:rsidP="001974AA">
            <w:pPr>
              <w:pStyle w:val="PargrafodaLista"/>
              <w:ind w:left="765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027FC4" w:rsidRPr="001974AA" w:rsidRDefault="00027FC4" w:rsidP="001974AA">
            <w:pPr>
              <w:pStyle w:val="PargrafodaLista"/>
              <w:ind w:left="765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1974AA" w:rsidRPr="001974AA" w:rsidRDefault="001974AA" w:rsidP="001974AA">
            <w:pPr>
              <w:pStyle w:val="PargrafodaLista"/>
              <w:numPr>
                <w:ilvl w:val="0"/>
                <w:numId w:val="30"/>
              </w:numPr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1974AA">
              <w:rPr>
                <w:rFonts w:ascii="Arial" w:hAnsi="Arial" w:cs="Arial"/>
                <w:b/>
                <w:u w:val="single"/>
              </w:rPr>
              <w:t xml:space="preserve">Programa para </w:t>
            </w:r>
            <w:r>
              <w:rPr>
                <w:rFonts w:ascii="Arial" w:hAnsi="Arial" w:cs="Arial"/>
                <w:b/>
                <w:u w:val="single"/>
              </w:rPr>
              <w:t>geração da Antecipação</w:t>
            </w:r>
            <w:r w:rsidRPr="001974AA">
              <w:rPr>
                <w:rFonts w:ascii="Arial" w:hAnsi="Arial" w:cs="Arial"/>
                <w:b/>
                <w:u w:val="single"/>
              </w:rPr>
              <w:t xml:space="preserve">: </w:t>
            </w:r>
            <w:r w:rsidRPr="001974AA">
              <w:rPr>
                <w:rFonts w:ascii="Arial" w:hAnsi="Arial" w:cs="Arial"/>
              </w:rPr>
              <w:t xml:space="preserve">programa que fará a </w:t>
            </w:r>
            <w:r>
              <w:rPr>
                <w:rFonts w:ascii="Arial" w:hAnsi="Arial" w:cs="Arial"/>
              </w:rPr>
              <w:t xml:space="preserve">geração da Antecipação e a vinculação dos títulos no Contas a Receber. </w:t>
            </w:r>
          </w:p>
          <w:p w:rsidR="001974AA" w:rsidRDefault="001974AA" w:rsidP="001974AA">
            <w:pPr>
              <w:pStyle w:val="PargrafodaLista"/>
              <w:ind w:left="765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Nome do programa: </w:t>
            </w:r>
            <w:proofErr w:type="spellStart"/>
            <w:r w:rsidR="00D13C53">
              <w:rPr>
                <w:rFonts w:ascii="Arial" w:hAnsi="Arial" w:cs="Arial"/>
              </w:rPr>
              <w:t>criaAntecipacao</w:t>
            </w:r>
            <w:r>
              <w:rPr>
                <w:rFonts w:ascii="Arial" w:hAnsi="Arial" w:cs="Arial"/>
              </w:rPr>
              <w:t>.p</w:t>
            </w:r>
            <w:proofErr w:type="spellEnd"/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Parâmetros de entrada: tabela </w:t>
            </w:r>
            <w:proofErr w:type="spellStart"/>
            <w:r>
              <w:rPr>
                <w:rFonts w:ascii="Arial" w:hAnsi="Arial" w:cs="Arial"/>
              </w:rPr>
              <w:t>ttParam</w:t>
            </w:r>
            <w:proofErr w:type="spellEnd"/>
            <w:r>
              <w:rPr>
                <w:rFonts w:ascii="Arial" w:hAnsi="Arial" w:cs="Arial"/>
              </w:rPr>
              <w:t xml:space="preserve"> com o código do </w:t>
            </w:r>
            <w:r w:rsidR="00D13C53">
              <w:rPr>
                <w:rFonts w:ascii="Arial" w:hAnsi="Arial" w:cs="Arial"/>
              </w:rPr>
              <w:t>Fluxo e o Valor Total da Antecipação</w:t>
            </w:r>
            <w:r>
              <w:rPr>
                <w:rFonts w:ascii="Arial" w:hAnsi="Arial" w:cs="Arial"/>
              </w:rPr>
              <w:t>.</w:t>
            </w:r>
          </w:p>
          <w:p w:rsidR="00D13C53" w:rsidRDefault="00D13C53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Tabela </w:t>
            </w:r>
            <w:proofErr w:type="spellStart"/>
            <w:r>
              <w:rPr>
                <w:rFonts w:ascii="Arial" w:hAnsi="Arial" w:cs="Arial"/>
              </w:rPr>
              <w:t>ttTitulos</w:t>
            </w:r>
            <w:proofErr w:type="spellEnd"/>
            <w:r>
              <w:rPr>
                <w:rFonts w:ascii="Arial" w:hAnsi="Arial" w:cs="Arial"/>
              </w:rPr>
              <w:t xml:space="preserve"> com os dados dos Títulos a serem abatidos contra a Antecipação que </w:t>
            </w:r>
            <w:proofErr w:type="spellStart"/>
            <w:r>
              <w:rPr>
                <w:rFonts w:ascii="Arial" w:hAnsi="Arial" w:cs="Arial"/>
              </w:rPr>
              <w:t>esta</w:t>
            </w:r>
            <w:proofErr w:type="spellEnd"/>
            <w:r>
              <w:rPr>
                <w:rFonts w:ascii="Arial" w:hAnsi="Arial" w:cs="Arial"/>
              </w:rPr>
              <w:t xml:space="preserve"> sendo criada, contendo os dados do </w:t>
            </w:r>
            <w:proofErr w:type="spellStart"/>
            <w:r>
              <w:rPr>
                <w:rFonts w:ascii="Arial" w:hAnsi="Arial" w:cs="Arial"/>
              </w:rPr>
              <w:t>Codigo</w:t>
            </w:r>
            <w:proofErr w:type="spellEnd"/>
            <w:r>
              <w:rPr>
                <w:rFonts w:ascii="Arial" w:hAnsi="Arial" w:cs="Arial"/>
              </w:rPr>
              <w:t xml:space="preserve"> Estabelecimento, </w:t>
            </w:r>
            <w:proofErr w:type="spellStart"/>
            <w:r>
              <w:rPr>
                <w:rFonts w:ascii="Arial" w:hAnsi="Arial" w:cs="Arial"/>
              </w:rPr>
              <w:t>Especie</w:t>
            </w:r>
            <w:proofErr w:type="spellEnd"/>
            <w:r>
              <w:rPr>
                <w:rFonts w:ascii="Arial" w:hAnsi="Arial" w:cs="Arial"/>
              </w:rPr>
              <w:t xml:space="preserve">, Serie, </w:t>
            </w:r>
            <w:proofErr w:type="spellStart"/>
            <w:r>
              <w:rPr>
                <w:rFonts w:ascii="Arial" w:hAnsi="Arial" w:cs="Arial"/>
              </w:rPr>
              <w:t>Numero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Titulo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gramStart"/>
            <w:r>
              <w:rPr>
                <w:rFonts w:ascii="Arial" w:hAnsi="Arial" w:cs="Arial"/>
              </w:rPr>
              <w:t>Parcela  e</w:t>
            </w:r>
            <w:proofErr w:type="gramEnd"/>
            <w:r>
              <w:rPr>
                <w:rFonts w:ascii="Arial" w:hAnsi="Arial" w:cs="Arial"/>
              </w:rPr>
              <w:t xml:space="preserve"> Valor a ser Antecipado. </w:t>
            </w:r>
          </w:p>
          <w:p w:rsidR="00D13C53" w:rsidRDefault="00D13C53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D13C53" w:rsidRDefault="00D13C53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A866C1B" wp14:editId="48E15314">
                  <wp:extent cx="2419350" cy="1724025"/>
                  <wp:effectExtent l="0" t="0" r="0" b="9525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FC4" w:rsidRDefault="00027FC4" w:rsidP="00027FC4">
            <w:pPr>
              <w:pStyle w:val="PargrafodaLista"/>
              <w:ind w:left="765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Parâmetros de retorno: tabela </w:t>
            </w:r>
            <w:proofErr w:type="spellStart"/>
            <w:r>
              <w:rPr>
                <w:rFonts w:ascii="Arial" w:hAnsi="Arial" w:cs="Arial"/>
              </w:rPr>
              <w:t>ttErro</w:t>
            </w:r>
            <w:proofErr w:type="spellEnd"/>
            <w:r>
              <w:rPr>
                <w:rFonts w:ascii="Arial" w:hAnsi="Arial" w:cs="Arial"/>
              </w:rPr>
              <w:t xml:space="preserve"> retornando os erros de validação do programa, e a tabela </w:t>
            </w:r>
            <w:proofErr w:type="spellStart"/>
            <w:r w:rsidR="00D13C53">
              <w:rPr>
                <w:rFonts w:ascii="Arial" w:hAnsi="Arial" w:cs="Arial"/>
              </w:rPr>
              <w:t>ttRetorno</w:t>
            </w:r>
            <w:proofErr w:type="spellEnd"/>
            <w:r>
              <w:rPr>
                <w:rFonts w:ascii="Arial" w:hAnsi="Arial" w:cs="Arial"/>
              </w:rPr>
              <w:t xml:space="preserve"> com os dados</w:t>
            </w:r>
            <w:r w:rsidR="00D13C53">
              <w:rPr>
                <w:rFonts w:ascii="Arial" w:hAnsi="Arial" w:cs="Arial"/>
              </w:rPr>
              <w:t xml:space="preserve"> da Antecipação que foi gerada</w:t>
            </w:r>
            <w:r>
              <w:rPr>
                <w:rFonts w:ascii="Arial" w:hAnsi="Arial" w:cs="Arial"/>
              </w:rPr>
              <w:t>.</w:t>
            </w:r>
          </w:p>
          <w:p w:rsidR="00D13C53" w:rsidRDefault="00D13C53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D13C53" w:rsidRDefault="00D13C53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1C736EE" wp14:editId="10BD3F7A">
                  <wp:extent cx="2667000" cy="1028700"/>
                  <wp:effectExtent l="0" t="0" r="0" b="0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033B870" wp14:editId="7B37702F">
                  <wp:extent cx="2009775" cy="533400"/>
                  <wp:effectExtent l="0" t="0" r="9525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027FC4" w:rsidP="00027FC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              </w:t>
            </w:r>
            <w:r>
              <w:rPr>
                <w:rFonts w:ascii="Arial" w:hAnsi="Arial" w:cs="Arial"/>
              </w:rPr>
              <w:t xml:space="preserve">- Procedure para busca dos dados: </w:t>
            </w:r>
            <w:proofErr w:type="spellStart"/>
            <w:r w:rsidR="00D13C53">
              <w:rPr>
                <w:rFonts w:ascii="Arial" w:hAnsi="Arial" w:cs="Arial"/>
              </w:rPr>
              <w:t>piCria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:rsidR="00027FC4" w:rsidRPr="001974AA" w:rsidRDefault="00027FC4" w:rsidP="001974AA">
            <w:pPr>
              <w:pStyle w:val="PargrafodaLista"/>
              <w:ind w:left="765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1974AA" w:rsidRPr="001974AA" w:rsidRDefault="001974AA" w:rsidP="001974AA">
            <w:pPr>
              <w:pStyle w:val="PargrafodaLista"/>
              <w:numPr>
                <w:ilvl w:val="0"/>
                <w:numId w:val="30"/>
              </w:numPr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1974AA">
              <w:rPr>
                <w:rFonts w:ascii="Arial" w:hAnsi="Arial" w:cs="Arial"/>
                <w:b/>
                <w:u w:val="single"/>
              </w:rPr>
              <w:t xml:space="preserve">Programa para </w:t>
            </w:r>
            <w:r>
              <w:rPr>
                <w:rFonts w:ascii="Arial" w:hAnsi="Arial" w:cs="Arial"/>
                <w:b/>
                <w:u w:val="single"/>
              </w:rPr>
              <w:t>acompanhamento do Status da Antecipação</w:t>
            </w:r>
            <w:r w:rsidRPr="001974AA">
              <w:rPr>
                <w:rFonts w:ascii="Arial" w:hAnsi="Arial" w:cs="Arial"/>
                <w:b/>
                <w:u w:val="single"/>
              </w:rPr>
              <w:t xml:space="preserve">: </w:t>
            </w:r>
            <w:r>
              <w:rPr>
                <w:rFonts w:ascii="Arial" w:hAnsi="Arial" w:cs="Arial"/>
              </w:rPr>
              <w:t>programa que fará o acompanhamento do Status da antecipação, para certificar que a mesma foi enviada para o banco.</w:t>
            </w: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Nome do programa: </w:t>
            </w:r>
            <w:proofErr w:type="spellStart"/>
            <w:r>
              <w:rPr>
                <w:rFonts w:ascii="Arial" w:hAnsi="Arial" w:cs="Arial"/>
              </w:rPr>
              <w:t>busca</w:t>
            </w:r>
            <w:r w:rsidR="002C6255">
              <w:rPr>
                <w:rFonts w:ascii="Arial" w:hAnsi="Arial" w:cs="Arial"/>
              </w:rPr>
              <w:t>Status</w:t>
            </w:r>
            <w:r>
              <w:rPr>
                <w:rFonts w:ascii="Arial" w:hAnsi="Arial" w:cs="Arial"/>
              </w:rPr>
              <w:t>.p</w:t>
            </w:r>
            <w:proofErr w:type="spellEnd"/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Parâmetros de entrada: tabela </w:t>
            </w:r>
            <w:proofErr w:type="spellStart"/>
            <w:r>
              <w:rPr>
                <w:rFonts w:ascii="Arial" w:hAnsi="Arial" w:cs="Arial"/>
              </w:rPr>
              <w:t>ttParam</w:t>
            </w:r>
            <w:proofErr w:type="spellEnd"/>
            <w:r>
              <w:rPr>
                <w:rFonts w:ascii="Arial" w:hAnsi="Arial" w:cs="Arial"/>
              </w:rPr>
              <w:t xml:space="preserve"> com o código do </w:t>
            </w:r>
            <w:r w:rsidR="002C6255">
              <w:rPr>
                <w:rFonts w:ascii="Arial" w:hAnsi="Arial" w:cs="Arial"/>
              </w:rPr>
              <w:t>Fluxo</w:t>
            </w:r>
            <w:r>
              <w:rPr>
                <w:rFonts w:ascii="Arial" w:hAnsi="Arial" w:cs="Arial"/>
              </w:rPr>
              <w:t xml:space="preserve"> a ser buscado.</w:t>
            </w: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2C6255" w:rsidP="00027FC4">
            <w:pPr>
              <w:pStyle w:val="PargrafodaLista"/>
              <w:ind w:left="765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BE2495B" wp14:editId="36ADCDEC">
                  <wp:extent cx="2143125" cy="476250"/>
                  <wp:effectExtent l="0" t="0" r="9525" b="0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Parâmetros de retorno: tabela </w:t>
            </w:r>
            <w:proofErr w:type="spellStart"/>
            <w:r>
              <w:rPr>
                <w:rFonts w:ascii="Arial" w:hAnsi="Arial" w:cs="Arial"/>
              </w:rPr>
              <w:t>ttErro</w:t>
            </w:r>
            <w:proofErr w:type="spellEnd"/>
            <w:r>
              <w:rPr>
                <w:rFonts w:ascii="Arial" w:hAnsi="Arial" w:cs="Arial"/>
              </w:rPr>
              <w:t xml:space="preserve"> retornando os erros de validação do programa, e a tabela </w:t>
            </w:r>
            <w:proofErr w:type="spellStart"/>
            <w:r w:rsidR="002C6255">
              <w:rPr>
                <w:rFonts w:ascii="Arial" w:hAnsi="Arial" w:cs="Arial"/>
              </w:rPr>
              <w:t>ttRetorno</w:t>
            </w:r>
            <w:proofErr w:type="spellEnd"/>
            <w:r>
              <w:rPr>
                <w:rFonts w:ascii="Arial" w:hAnsi="Arial" w:cs="Arial"/>
              </w:rPr>
              <w:t xml:space="preserve"> com os dados </w:t>
            </w:r>
            <w:r w:rsidR="002C6255">
              <w:rPr>
                <w:rFonts w:ascii="Arial" w:hAnsi="Arial" w:cs="Arial"/>
              </w:rPr>
              <w:t xml:space="preserve">do Fluxo e se ele </w:t>
            </w:r>
            <w:proofErr w:type="spellStart"/>
            <w:r w:rsidR="002C6255">
              <w:rPr>
                <w:rFonts w:ascii="Arial" w:hAnsi="Arial" w:cs="Arial"/>
              </w:rPr>
              <w:t>esta</w:t>
            </w:r>
            <w:proofErr w:type="spellEnd"/>
            <w:r w:rsidR="002C6255">
              <w:rPr>
                <w:rFonts w:ascii="Arial" w:hAnsi="Arial" w:cs="Arial"/>
              </w:rPr>
              <w:t xml:space="preserve"> enviado ao banco</w:t>
            </w:r>
            <w:r>
              <w:rPr>
                <w:rFonts w:ascii="Arial" w:hAnsi="Arial" w:cs="Arial"/>
              </w:rPr>
              <w:t>.</w:t>
            </w: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033B870" wp14:editId="7B37702F">
                  <wp:extent cx="2009775" cy="533400"/>
                  <wp:effectExtent l="0" t="0" r="9525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2C6255" w:rsidP="00027FC4">
            <w:pPr>
              <w:pStyle w:val="PargrafodaLista"/>
              <w:ind w:left="765"/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74B6494A" wp14:editId="7BEE067C">
                  <wp:extent cx="2409825" cy="704850"/>
                  <wp:effectExtent l="0" t="0" r="9525" b="0"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2" w:name="_GoBack"/>
            <w:bookmarkEnd w:id="12"/>
          </w:p>
          <w:p w:rsidR="00027FC4" w:rsidRDefault="00027FC4" w:rsidP="00027FC4">
            <w:pPr>
              <w:pStyle w:val="PargrafodaLista"/>
              <w:ind w:left="765"/>
              <w:rPr>
                <w:rFonts w:ascii="Arial" w:hAnsi="Arial" w:cs="Arial"/>
              </w:rPr>
            </w:pPr>
          </w:p>
          <w:p w:rsidR="00027FC4" w:rsidRDefault="00027FC4" w:rsidP="00027FC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              </w:t>
            </w:r>
            <w:r>
              <w:rPr>
                <w:rFonts w:ascii="Arial" w:hAnsi="Arial" w:cs="Arial"/>
              </w:rPr>
              <w:t xml:space="preserve">- Procedure para busca dos dados: </w:t>
            </w:r>
            <w:proofErr w:type="spellStart"/>
            <w:r>
              <w:rPr>
                <w:rFonts w:ascii="Arial" w:hAnsi="Arial" w:cs="Arial"/>
              </w:rPr>
              <w:t>piBusca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:rsidR="001974AA" w:rsidRPr="001974AA" w:rsidRDefault="001974AA" w:rsidP="00027FC4">
            <w:pPr>
              <w:pStyle w:val="PargrafodaLista"/>
              <w:ind w:left="765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1974AA">
              <w:rPr>
                <w:rFonts w:ascii="Arial" w:hAnsi="Arial" w:cs="Arial"/>
              </w:rPr>
              <w:t xml:space="preserve"> </w:t>
            </w:r>
          </w:p>
          <w:p w:rsidR="00B45799" w:rsidRPr="00D05C03" w:rsidRDefault="00B45799" w:rsidP="00D05C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E136E2" w:rsidRPr="00032119" w:rsidRDefault="00E136E2" w:rsidP="00EA67C4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  <w:tr w:rsidR="0070783E" w:rsidRPr="0070783E" w:rsidTr="004A6E97">
        <w:trPr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70783E" w:rsidRPr="0070783E" w:rsidRDefault="0070783E" w:rsidP="0070783E">
            <w:pPr>
              <w:pStyle w:val="Ttulo2"/>
              <w:numPr>
                <w:ilvl w:val="0"/>
                <w:numId w:val="3"/>
              </w:numPr>
            </w:pPr>
            <w:bookmarkStart w:id="13" w:name="_Toc32537737"/>
            <w:r w:rsidRPr="0070783E">
              <w:lastRenderedPageBreak/>
              <w:t>Critérios para Validação</w:t>
            </w:r>
            <w:bookmarkEnd w:id="13"/>
          </w:p>
        </w:tc>
      </w:tr>
      <w:tr w:rsidR="007F30E7" w:rsidRPr="0070783E" w:rsidTr="004A6E97">
        <w:trPr>
          <w:trHeight w:val="60"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</w:tcPr>
          <w:p w:rsidR="00EF3A36" w:rsidRDefault="00EF3A36" w:rsidP="00DA1ABD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E136E2" w:rsidRPr="00C534B0" w:rsidRDefault="00E136E2" w:rsidP="00E136E2">
            <w:pPr>
              <w:pStyle w:val="PargrafodaLista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534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  <w:p w:rsidR="00E136E2" w:rsidRDefault="00E136E2" w:rsidP="00DA1ABD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34B0" w:rsidRDefault="00C534B0" w:rsidP="00DA1ABD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34B0" w:rsidRPr="00635D5E" w:rsidRDefault="00C534B0" w:rsidP="00DA1ABD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431546" w:rsidRDefault="00431546" w:rsidP="00431546">
      <w:pPr>
        <w:pStyle w:val="Ttulo2"/>
        <w:numPr>
          <w:ilvl w:val="0"/>
          <w:numId w:val="3"/>
        </w:numPr>
        <w:rPr>
          <w:lang w:val="pt-BR"/>
        </w:rPr>
      </w:pPr>
      <w:bookmarkStart w:id="14" w:name="_Toc32537738"/>
      <w:r w:rsidRPr="00032119">
        <w:rPr>
          <w:lang w:val="pt-BR"/>
        </w:rPr>
        <w:t>Aprovação:</w:t>
      </w:r>
      <w:bookmarkEnd w:id="14"/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3402"/>
        <w:gridCol w:w="5358"/>
        <w:gridCol w:w="1553"/>
      </w:tblGrid>
      <w:tr w:rsidR="00431546" w:rsidRPr="0070783E" w:rsidTr="00072A27">
        <w:trPr>
          <w:trHeight w:val="442"/>
        </w:trPr>
        <w:tc>
          <w:tcPr>
            <w:tcW w:w="3402" w:type="dxa"/>
            <w:tcBorders>
              <w:top w:val="single" w:sz="12" w:space="0" w:color="1F497D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431546" w:rsidRPr="0070783E" w:rsidRDefault="00431546" w:rsidP="00072A27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  <w:bookmarkStart w:id="15" w:name="_Toc388516882"/>
            <w:bookmarkStart w:id="16" w:name="_Toc32537739"/>
            <w:r w:rsidRPr="0070783E"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  <w:t>Aprovador por:</w:t>
            </w:r>
            <w:bookmarkEnd w:id="15"/>
            <w:bookmarkEnd w:id="16"/>
          </w:p>
        </w:tc>
        <w:tc>
          <w:tcPr>
            <w:tcW w:w="5358" w:type="dxa"/>
            <w:tcBorders>
              <w:top w:val="single" w:sz="12" w:space="0" w:color="1F497D"/>
              <w:left w:val="nil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431546" w:rsidRPr="0070783E" w:rsidRDefault="00431546" w:rsidP="00072A27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  <w:bookmarkStart w:id="17" w:name="_Toc388516883"/>
            <w:bookmarkStart w:id="18" w:name="_Toc32537740"/>
            <w:r w:rsidRPr="0070783E"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  <w:t>Assinatura</w:t>
            </w:r>
            <w:bookmarkEnd w:id="17"/>
            <w:bookmarkEnd w:id="18"/>
          </w:p>
        </w:tc>
        <w:tc>
          <w:tcPr>
            <w:tcW w:w="1553" w:type="dxa"/>
            <w:tcBorders>
              <w:top w:val="single" w:sz="12" w:space="0" w:color="1F497D"/>
              <w:left w:val="nil"/>
              <w:bottom w:val="single" w:sz="8" w:space="0" w:color="1F497D"/>
            </w:tcBorders>
            <w:shd w:val="clear" w:color="auto" w:fill="C5D9F1"/>
            <w:vAlign w:val="center"/>
          </w:tcPr>
          <w:p w:rsidR="00431546" w:rsidRPr="0070783E" w:rsidRDefault="00431546" w:rsidP="00072A27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  <w:bookmarkStart w:id="19" w:name="_Toc388516884"/>
            <w:bookmarkStart w:id="20" w:name="_Toc32537741"/>
            <w:r w:rsidRPr="0070783E"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  <w:t>Data</w:t>
            </w:r>
            <w:bookmarkEnd w:id="19"/>
            <w:bookmarkEnd w:id="20"/>
          </w:p>
        </w:tc>
      </w:tr>
      <w:tr w:rsidR="00431546" w:rsidRPr="0070783E" w:rsidTr="00072A27">
        <w:tc>
          <w:tcPr>
            <w:tcW w:w="3402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1546" w:rsidRPr="0070783E" w:rsidRDefault="00431546" w:rsidP="00072A27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  <w:p w:rsidR="00431546" w:rsidRPr="0070783E" w:rsidRDefault="00431546" w:rsidP="00072A27">
            <w:pPr>
              <w:jc w:val="center"/>
              <w:rPr>
                <w:rFonts w:eastAsia="Times New Roman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1546" w:rsidRPr="0070783E" w:rsidRDefault="00431546" w:rsidP="00072A27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1546" w:rsidRPr="0070783E" w:rsidRDefault="00431546" w:rsidP="00072A27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  <w:p w:rsidR="00431546" w:rsidRPr="0070783E" w:rsidRDefault="00846A77" w:rsidP="00CB0604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E136E2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13</w:t>
            </w:r>
            <w:r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 xml:space="preserve"> / </w:t>
            </w:r>
            <w:r w:rsidR="00E136E2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02 / 20</w:t>
            </w:r>
          </w:p>
        </w:tc>
      </w:tr>
    </w:tbl>
    <w:p w:rsidR="00431546" w:rsidRDefault="00431546" w:rsidP="00431546">
      <w:pPr>
        <w:ind w:left="709"/>
        <w:rPr>
          <w:rFonts w:asciiTheme="minorHAnsi" w:hAnsiTheme="minorHAnsi" w:cs="Arial"/>
          <w:szCs w:val="24"/>
        </w:rPr>
      </w:pPr>
    </w:p>
    <w:sectPr w:rsidR="00431546" w:rsidSect="00CE5B0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pgSz w:w="11907" w:h="16839" w:code="9"/>
      <w:pgMar w:top="2269" w:right="708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9A1" w:rsidRDefault="007A29A1" w:rsidP="00CA5701">
      <w:r>
        <w:separator/>
      </w:r>
    </w:p>
  </w:endnote>
  <w:endnote w:type="continuationSeparator" w:id="0">
    <w:p w:rsidR="007A29A1" w:rsidRDefault="007A29A1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87E" w:rsidRDefault="004C335A" w:rsidP="00E261D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0" t="0" r="28575" b="28575"/>
              <wp:wrapNone/>
              <wp:docPr id="9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25D7A6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0239F1" w:rsidRDefault="00C06490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Versão 1.1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01387E" w:rsidRPr="000239F1" w:rsidRDefault="00C06490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Versão 1.1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0" r="0" b="11430"/>
              <wp:wrapNone/>
              <wp:docPr id="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387E" w:rsidRPr="00B2520C" w:rsidRDefault="00B45F41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="0001387E"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C6255">
                            <w:rPr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32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01387E" w:rsidRPr="00B2520C" w:rsidRDefault="00B45F41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="0001387E"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2C6255">
                      <w:rPr>
                        <w:noProof/>
                        <w:sz w:val="20"/>
                        <w:szCs w:val="20"/>
                      </w:rPr>
                      <w:t>8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B93E1C">
      <w:t>Lucimara Lye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87E" w:rsidRPr="0053491F" w:rsidRDefault="004C335A" w:rsidP="00CA5701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0" t="0" r="28575" b="28575"/>
              <wp:wrapNone/>
              <wp:docPr id="5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A6887D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B2520C" w:rsidRDefault="0001387E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3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01387E" w:rsidRPr="00B2520C" w:rsidRDefault="0001387E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1397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387E" w:rsidRPr="00B2520C" w:rsidRDefault="00B45F41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="0001387E"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C6255">
                            <w:rPr>
                              <w:noProof/>
                              <w:sz w:val="20"/>
                              <w:szCs w:val="20"/>
                            </w:rPr>
                            <w:t>7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34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01387E" w:rsidRPr="00B2520C" w:rsidRDefault="00B45F41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="0001387E"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2C6255">
                      <w:rPr>
                        <w:noProof/>
                        <w:sz w:val="20"/>
                        <w:szCs w:val="20"/>
                      </w:rPr>
                      <w:t>7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0" t="117475" r="0" b="12128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D398B3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9A1" w:rsidRDefault="007A29A1" w:rsidP="00CA5701">
      <w:r>
        <w:separator/>
      </w:r>
    </w:p>
  </w:footnote>
  <w:footnote w:type="continuationSeparator" w:id="0">
    <w:p w:rsidR="007A29A1" w:rsidRDefault="007A29A1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87E" w:rsidRPr="00887F50" w:rsidRDefault="00CB2277" w:rsidP="005D5B9D">
    <w:pPr>
      <w:pStyle w:val="Cabealho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10464" behindDoc="1" locked="0" layoutInCell="1" allowOverlap="1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C335A"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5D5B9D" w:rsidRDefault="0070783E" w:rsidP="0070783E">
                          <w:pPr>
                            <w:pStyle w:val="Ttulo"/>
                          </w:pPr>
                          <w:r w:rsidRPr="0070783E">
                            <w:t>MIT044 – Especificação de Personalização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01387E" w:rsidRPr="005D5B9D" w:rsidRDefault="0070783E" w:rsidP="0070783E">
                    <w:pPr>
                      <w:pStyle w:val="Ttulo"/>
                    </w:pPr>
                    <w:r w:rsidRPr="0070783E">
                      <w:t>MIT044 – Especificação de Personalização</w:t>
                    </w:r>
                  </w:p>
                </w:txbxContent>
              </v:textbox>
            </v:shape>
          </w:pict>
        </mc:Fallback>
      </mc:AlternateContent>
    </w:r>
    <w:r w:rsidR="0001387E"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84862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1387E" w:rsidRDefault="004C335A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514315" w:rsidRDefault="0001387E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01387E" w:rsidRPr="00514315" w:rsidRDefault="0001387E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87E" w:rsidRPr="00887F50" w:rsidRDefault="003A7AD3" w:rsidP="00BC2B52">
    <w:pPr>
      <w:pStyle w:val="Cabealho"/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w:drawing>
        <wp:anchor distT="0" distB="0" distL="114300" distR="114300" simplePos="0" relativeHeight="251683837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39370</wp:posOffset>
          </wp:positionV>
          <wp:extent cx="6648450" cy="1123950"/>
          <wp:effectExtent l="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B2277">
      <w:rPr>
        <w:noProof/>
        <w:lang w:eastAsia="pt-BR"/>
      </w:rPr>
      <w:drawing>
        <wp:anchor distT="0" distB="0" distL="114300" distR="114300" simplePos="0" relativeHeight="251712512" behindDoc="1" locked="0" layoutInCell="1" allowOverlap="1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C335A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691D" w:rsidRPr="005D5B9D" w:rsidRDefault="0070783E" w:rsidP="0070783E">
                          <w:pPr>
                            <w:pStyle w:val="Ttulo"/>
                          </w:pPr>
                          <w:r w:rsidRPr="0070783E">
                            <w:t>MIT044 – Especificação de Personalização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C4691D" w:rsidRPr="005D5B9D" w:rsidRDefault="0070783E" w:rsidP="0070783E">
                    <w:pPr>
                      <w:pStyle w:val="Ttulo"/>
                    </w:pPr>
                    <w:r w:rsidRPr="0070783E">
                      <w:t>MIT044 – Especificação de Personalização</w:t>
                    </w:r>
                  </w:p>
                </w:txbxContent>
              </v:textbox>
            </v:shape>
          </w:pict>
        </mc:Fallback>
      </mc:AlternateContent>
    </w:r>
  </w:p>
  <w:p w:rsidR="0001387E" w:rsidRPr="00887F50" w:rsidRDefault="0001387E" w:rsidP="00AF1377">
    <w:pPr>
      <w:pStyle w:val="Cabealho"/>
      <w:ind w:firstLine="2127"/>
      <w:rPr>
        <w:b/>
        <w:color w:val="FFFFFF" w:themeColor="background1"/>
        <w:sz w:val="32"/>
        <w:szCs w:val="32"/>
      </w:rPr>
    </w:pPr>
  </w:p>
  <w:p w:rsidR="0001387E" w:rsidRDefault="0001387E" w:rsidP="004E042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87E" w:rsidRDefault="0001387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>
          <wp:simplePos x="0" y="0"/>
          <wp:positionH relativeFrom="column">
            <wp:posOffset>-469265</wp:posOffset>
          </wp:positionH>
          <wp:positionV relativeFrom="paragraph">
            <wp:posOffset>-460432</wp:posOffset>
          </wp:positionV>
          <wp:extent cx="7562850" cy="10693129"/>
          <wp:effectExtent l="19050" t="0" r="0" b="0"/>
          <wp:wrapNone/>
          <wp:docPr id="4" name="Imagem 1" descr="C:\DOCUME~1\ADMINI~1\CONFIG~1\Temp\VMwareDnD\c6d8152d\C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5908" cy="106974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71E2B"/>
    <w:multiLevelType w:val="hybridMultilevel"/>
    <w:tmpl w:val="8B920266"/>
    <w:lvl w:ilvl="0" w:tplc="773CCC1A">
      <w:start w:val="1"/>
      <w:numFmt w:val="decimal"/>
      <w:lvlText w:val="%1)"/>
      <w:lvlJc w:val="left"/>
      <w:pPr>
        <w:ind w:left="765" w:hanging="360"/>
      </w:pPr>
      <w:rPr>
        <w:rFonts w:ascii="Arial" w:eastAsia="Calibri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2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B66BF"/>
    <w:multiLevelType w:val="hybridMultilevel"/>
    <w:tmpl w:val="8B920266"/>
    <w:lvl w:ilvl="0" w:tplc="773CCC1A">
      <w:start w:val="1"/>
      <w:numFmt w:val="decimal"/>
      <w:lvlText w:val="%1)"/>
      <w:lvlJc w:val="left"/>
      <w:pPr>
        <w:ind w:left="765" w:hanging="360"/>
      </w:pPr>
      <w:rPr>
        <w:rFonts w:ascii="Arial" w:eastAsia="Calibri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226818D6"/>
    <w:multiLevelType w:val="hybridMultilevel"/>
    <w:tmpl w:val="2C9011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8" w15:restartNumberingAfterBreak="0">
    <w:nsid w:val="2B7C7F2C"/>
    <w:multiLevelType w:val="hybridMultilevel"/>
    <w:tmpl w:val="A7E21C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0" w15:restartNumberingAfterBreak="0">
    <w:nsid w:val="2F080BCA"/>
    <w:multiLevelType w:val="hybridMultilevel"/>
    <w:tmpl w:val="DF6A7D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00283"/>
    <w:multiLevelType w:val="hybridMultilevel"/>
    <w:tmpl w:val="8B920266"/>
    <w:lvl w:ilvl="0" w:tplc="773CCC1A">
      <w:start w:val="1"/>
      <w:numFmt w:val="decimal"/>
      <w:lvlText w:val="%1)"/>
      <w:lvlJc w:val="left"/>
      <w:pPr>
        <w:ind w:left="765" w:hanging="360"/>
      </w:pPr>
      <w:rPr>
        <w:rFonts w:ascii="Arial" w:eastAsia="Calibri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32C73494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pStyle w:val="Ttulo2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71D1D74"/>
    <w:multiLevelType w:val="hybridMultilevel"/>
    <w:tmpl w:val="74926F64"/>
    <w:lvl w:ilvl="0" w:tplc="926A62C4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3B2C4922"/>
    <w:multiLevelType w:val="hybridMultilevel"/>
    <w:tmpl w:val="2C9011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E215F"/>
    <w:multiLevelType w:val="hybridMultilevel"/>
    <w:tmpl w:val="DDF6A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A6D7F"/>
    <w:multiLevelType w:val="hybridMultilevel"/>
    <w:tmpl w:val="12CC5D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B320D6"/>
    <w:multiLevelType w:val="hybridMultilevel"/>
    <w:tmpl w:val="8B920266"/>
    <w:lvl w:ilvl="0" w:tplc="773CCC1A">
      <w:start w:val="1"/>
      <w:numFmt w:val="decimal"/>
      <w:lvlText w:val="%1)"/>
      <w:lvlJc w:val="left"/>
      <w:pPr>
        <w:ind w:left="765" w:hanging="360"/>
      </w:pPr>
      <w:rPr>
        <w:rFonts w:ascii="Arial" w:eastAsia="Calibri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4AEC739C"/>
    <w:multiLevelType w:val="hybridMultilevel"/>
    <w:tmpl w:val="B3623790"/>
    <w:lvl w:ilvl="0" w:tplc="5AE09A8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003E9A"/>
    <w:multiLevelType w:val="hybridMultilevel"/>
    <w:tmpl w:val="2C9011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CF67287"/>
    <w:multiLevelType w:val="hybridMultilevel"/>
    <w:tmpl w:val="7066846C"/>
    <w:lvl w:ilvl="0" w:tplc="76B0A870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 w15:restartNumberingAfterBreak="0">
    <w:nsid w:val="74617874"/>
    <w:multiLevelType w:val="hybridMultilevel"/>
    <w:tmpl w:val="8B920266"/>
    <w:lvl w:ilvl="0" w:tplc="773CCC1A">
      <w:start w:val="1"/>
      <w:numFmt w:val="decimal"/>
      <w:lvlText w:val="%1)"/>
      <w:lvlJc w:val="left"/>
      <w:pPr>
        <w:ind w:left="765" w:hanging="360"/>
      </w:pPr>
      <w:rPr>
        <w:rFonts w:ascii="Arial" w:eastAsia="Calibri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 w15:restartNumberingAfterBreak="0">
    <w:nsid w:val="7E071438"/>
    <w:multiLevelType w:val="hybridMultilevel"/>
    <w:tmpl w:val="2C9011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2"/>
  </w:num>
  <w:num w:numId="4">
    <w:abstractNumId w:val="9"/>
  </w:num>
  <w:num w:numId="5">
    <w:abstractNumId w:val="19"/>
  </w:num>
  <w:num w:numId="6">
    <w:abstractNumId w:val="22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20"/>
  </w:num>
  <w:num w:numId="12">
    <w:abstractNumId w:val="16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5"/>
  </w:num>
  <w:num w:numId="20">
    <w:abstractNumId w:val="18"/>
  </w:num>
  <w:num w:numId="21">
    <w:abstractNumId w:val="12"/>
    <w:lvlOverride w:ilvl="0">
      <w:startOverride w:val="1"/>
    </w:lvlOverride>
  </w:num>
  <w:num w:numId="22">
    <w:abstractNumId w:val="23"/>
  </w:num>
  <w:num w:numId="23">
    <w:abstractNumId w:val="10"/>
  </w:num>
  <w:num w:numId="24">
    <w:abstractNumId w:val="14"/>
  </w:num>
  <w:num w:numId="25">
    <w:abstractNumId w:val="5"/>
  </w:num>
  <w:num w:numId="26">
    <w:abstractNumId w:val="25"/>
  </w:num>
  <w:num w:numId="27">
    <w:abstractNumId w:val="21"/>
  </w:num>
  <w:num w:numId="28">
    <w:abstractNumId w:val="8"/>
  </w:num>
  <w:num w:numId="29">
    <w:abstractNumId w:val="13"/>
  </w:num>
  <w:num w:numId="30">
    <w:abstractNumId w:val="11"/>
  </w:num>
  <w:num w:numId="31">
    <w:abstractNumId w:val="0"/>
  </w:num>
  <w:num w:numId="32">
    <w:abstractNumId w:val="4"/>
  </w:num>
  <w:num w:numId="33">
    <w:abstractNumId w:val="17"/>
  </w:num>
  <w:num w:numId="34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49" fill="f" fillcolor="none [3201]" strokecolor="red">
      <v:fill color="none [3201]" color2="none [1296]" on="f" focusposition="1" focussize="" focus="100%" type="gradient"/>
      <v:stroke color="red" weight="2.25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B0"/>
    <w:rsid w:val="00002A1D"/>
    <w:rsid w:val="00002BD5"/>
    <w:rsid w:val="00004584"/>
    <w:rsid w:val="000049CA"/>
    <w:rsid w:val="000057D2"/>
    <w:rsid w:val="00005E74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4BDB"/>
    <w:rsid w:val="0001542A"/>
    <w:rsid w:val="000157D7"/>
    <w:rsid w:val="00015B86"/>
    <w:rsid w:val="00016262"/>
    <w:rsid w:val="0002049F"/>
    <w:rsid w:val="000206AA"/>
    <w:rsid w:val="0002106D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27FC4"/>
    <w:rsid w:val="00031D30"/>
    <w:rsid w:val="00032119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1B7E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5210"/>
    <w:rsid w:val="00096044"/>
    <w:rsid w:val="000962BA"/>
    <w:rsid w:val="000965C1"/>
    <w:rsid w:val="00096D6F"/>
    <w:rsid w:val="000970E3"/>
    <w:rsid w:val="000A192A"/>
    <w:rsid w:val="000A1BCC"/>
    <w:rsid w:val="000A1F3B"/>
    <w:rsid w:val="000A43A7"/>
    <w:rsid w:val="000A5A6C"/>
    <w:rsid w:val="000A6202"/>
    <w:rsid w:val="000A74C3"/>
    <w:rsid w:val="000A790A"/>
    <w:rsid w:val="000B0985"/>
    <w:rsid w:val="000B16DA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139D"/>
    <w:rsid w:val="000C1CA2"/>
    <w:rsid w:val="000C50E4"/>
    <w:rsid w:val="000D0CB0"/>
    <w:rsid w:val="000D175B"/>
    <w:rsid w:val="000D49EB"/>
    <w:rsid w:val="000D7943"/>
    <w:rsid w:val="000D7ED1"/>
    <w:rsid w:val="000E09E0"/>
    <w:rsid w:val="000E2012"/>
    <w:rsid w:val="000E2097"/>
    <w:rsid w:val="000E39FF"/>
    <w:rsid w:val="000E5F4D"/>
    <w:rsid w:val="000E66AE"/>
    <w:rsid w:val="000F0B65"/>
    <w:rsid w:val="000F112B"/>
    <w:rsid w:val="000F1D3D"/>
    <w:rsid w:val="000F4579"/>
    <w:rsid w:val="000F7DAB"/>
    <w:rsid w:val="00100AA9"/>
    <w:rsid w:val="0010138C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60A6"/>
    <w:rsid w:val="00107C5B"/>
    <w:rsid w:val="00112434"/>
    <w:rsid w:val="0011264D"/>
    <w:rsid w:val="00112957"/>
    <w:rsid w:val="001130F6"/>
    <w:rsid w:val="0011343A"/>
    <w:rsid w:val="00114301"/>
    <w:rsid w:val="00114F1C"/>
    <w:rsid w:val="00115D9C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972"/>
    <w:rsid w:val="00133ED6"/>
    <w:rsid w:val="00135E96"/>
    <w:rsid w:val="00136086"/>
    <w:rsid w:val="0014065C"/>
    <w:rsid w:val="001409BA"/>
    <w:rsid w:val="00142BFF"/>
    <w:rsid w:val="0014664E"/>
    <w:rsid w:val="00147BFE"/>
    <w:rsid w:val="00151164"/>
    <w:rsid w:val="0015294A"/>
    <w:rsid w:val="001550C6"/>
    <w:rsid w:val="00155120"/>
    <w:rsid w:val="001562E1"/>
    <w:rsid w:val="0015676A"/>
    <w:rsid w:val="00156F83"/>
    <w:rsid w:val="00157A56"/>
    <w:rsid w:val="001615B9"/>
    <w:rsid w:val="0016561C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443E"/>
    <w:rsid w:val="00176746"/>
    <w:rsid w:val="00177938"/>
    <w:rsid w:val="00177E73"/>
    <w:rsid w:val="00180BE1"/>
    <w:rsid w:val="00181D8D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4D62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974AA"/>
    <w:rsid w:val="001A00F9"/>
    <w:rsid w:val="001A1F66"/>
    <w:rsid w:val="001A3D37"/>
    <w:rsid w:val="001A418C"/>
    <w:rsid w:val="001A421C"/>
    <w:rsid w:val="001A430F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5FF1"/>
    <w:rsid w:val="001D6035"/>
    <w:rsid w:val="001D6504"/>
    <w:rsid w:val="001D6CEF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20F9"/>
    <w:rsid w:val="001F2B63"/>
    <w:rsid w:val="001F3A6C"/>
    <w:rsid w:val="001F3FBF"/>
    <w:rsid w:val="001F4636"/>
    <w:rsid w:val="001F5C58"/>
    <w:rsid w:val="001F6659"/>
    <w:rsid w:val="001F7883"/>
    <w:rsid w:val="0020056B"/>
    <w:rsid w:val="00202189"/>
    <w:rsid w:val="0020229A"/>
    <w:rsid w:val="00203188"/>
    <w:rsid w:val="0020431B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7C54"/>
    <w:rsid w:val="0023056E"/>
    <w:rsid w:val="002306BA"/>
    <w:rsid w:val="0023078A"/>
    <w:rsid w:val="00231CDE"/>
    <w:rsid w:val="00233957"/>
    <w:rsid w:val="00233B6E"/>
    <w:rsid w:val="00233BFE"/>
    <w:rsid w:val="002345DA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4AAB"/>
    <w:rsid w:val="0025560A"/>
    <w:rsid w:val="002561D3"/>
    <w:rsid w:val="00256260"/>
    <w:rsid w:val="00256A55"/>
    <w:rsid w:val="00256D34"/>
    <w:rsid w:val="002572FA"/>
    <w:rsid w:val="002578EE"/>
    <w:rsid w:val="002619BD"/>
    <w:rsid w:val="0026219D"/>
    <w:rsid w:val="002632C6"/>
    <w:rsid w:val="002634B2"/>
    <w:rsid w:val="002638C9"/>
    <w:rsid w:val="00263921"/>
    <w:rsid w:val="0026426A"/>
    <w:rsid w:val="00265092"/>
    <w:rsid w:val="00265931"/>
    <w:rsid w:val="0026653C"/>
    <w:rsid w:val="00266691"/>
    <w:rsid w:val="00266A78"/>
    <w:rsid w:val="002709A6"/>
    <w:rsid w:val="00272508"/>
    <w:rsid w:val="002740F4"/>
    <w:rsid w:val="00275EB1"/>
    <w:rsid w:val="00277D82"/>
    <w:rsid w:val="00280A10"/>
    <w:rsid w:val="0028345B"/>
    <w:rsid w:val="00283464"/>
    <w:rsid w:val="00284DDD"/>
    <w:rsid w:val="00285300"/>
    <w:rsid w:val="00285AF9"/>
    <w:rsid w:val="00286C3D"/>
    <w:rsid w:val="00287111"/>
    <w:rsid w:val="0028783D"/>
    <w:rsid w:val="002906EC"/>
    <w:rsid w:val="0029201D"/>
    <w:rsid w:val="00292C37"/>
    <w:rsid w:val="00292E3C"/>
    <w:rsid w:val="00293845"/>
    <w:rsid w:val="00294AE9"/>
    <w:rsid w:val="00294D58"/>
    <w:rsid w:val="00294D9E"/>
    <w:rsid w:val="00295093"/>
    <w:rsid w:val="002958B9"/>
    <w:rsid w:val="00297CCE"/>
    <w:rsid w:val="002A214D"/>
    <w:rsid w:val="002A25AA"/>
    <w:rsid w:val="002A2A40"/>
    <w:rsid w:val="002A2BE3"/>
    <w:rsid w:val="002A2CB8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72C"/>
    <w:rsid w:val="002C17D1"/>
    <w:rsid w:val="002C2757"/>
    <w:rsid w:val="002C2CBF"/>
    <w:rsid w:val="002C34E3"/>
    <w:rsid w:val="002C46AB"/>
    <w:rsid w:val="002C581B"/>
    <w:rsid w:val="002C5F14"/>
    <w:rsid w:val="002C622E"/>
    <w:rsid w:val="002C6255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718"/>
    <w:rsid w:val="0033294B"/>
    <w:rsid w:val="00332B91"/>
    <w:rsid w:val="0033328C"/>
    <w:rsid w:val="0033372D"/>
    <w:rsid w:val="00334013"/>
    <w:rsid w:val="003348BC"/>
    <w:rsid w:val="003350D4"/>
    <w:rsid w:val="00336CED"/>
    <w:rsid w:val="00340183"/>
    <w:rsid w:val="00340A17"/>
    <w:rsid w:val="00341230"/>
    <w:rsid w:val="00342428"/>
    <w:rsid w:val="00344521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5EDC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46"/>
    <w:rsid w:val="003859DE"/>
    <w:rsid w:val="00386C52"/>
    <w:rsid w:val="00387C74"/>
    <w:rsid w:val="003911CD"/>
    <w:rsid w:val="003920E1"/>
    <w:rsid w:val="003927AC"/>
    <w:rsid w:val="00393129"/>
    <w:rsid w:val="003952F8"/>
    <w:rsid w:val="003959CA"/>
    <w:rsid w:val="0039728C"/>
    <w:rsid w:val="003A0FF0"/>
    <w:rsid w:val="003A20DA"/>
    <w:rsid w:val="003A2C42"/>
    <w:rsid w:val="003A321C"/>
    <w:rsid w:val="003A378D"/>
    <w:rsid w:val="003A39D2"/>
    <w:rsid w:val="003A476D"/>
    <w:rsid w:val="003A4C5F"/>
    <w:rsid w:val="003A7AD3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136"/>
    <w:rsid w:val="003D3878"/>
    <w:rsid w:val="003D4EA3"/>
    <w:rsid w:val="003D6044"/>
    <w:rsid w:val="003E0F93"/>
    <w:rsid w:val="003E1494"/>
    <w:rsid w:val="003E1591"/>
    <w:rsid w:val="003E15BD"/>
    <w:rsid w:val="003E1A5D"/>
    <w:rsid w:val="003E2BD4"/>
    <w:rsid w:val="003E2CFB"/>
    <w:rsid w:val="003E2E25"/>
    <w:rsid w:val="003E3A3C"/>
    <w:rsid w:val="003E4274"/>
    <w:rsid w:val="003E45CE"/>
    <w:rsid w:val="003E487B"/>
    <w:rsid w:val="003E4929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5AFF"/>
    <w:rsid w:val="00416AAC"/>
    <w:rsid w:val="004177F3"/>
    <w:rsid w:val="004178C8"/>
    <w:rsid w:val="00417F88"/>
    <w:rsid w:val="00420A3F"/>
    <w:rsid w:val="004219A0"/>
    <w:rsid w:val="00426900"/>
    <w:rsid w:val="00430825"/>
    <w:rsid w:val="00430E0D"/>
    <w:rsid w:val="00431546"/>
    <w:rsid w:val="00431BA7"/>
    <w:rsid w:val="00431E04"/>
    <w:rsid w:val="00431FB4"/>
    <w:rsid w:val="00432D21"/>
    <w:rsid w:val="00433094"/>
    <w:rsid w:val="00433247"/>
    <w:rsid w:val="004358AA"/>
    <w:rsid w:val="00435903"/>
    <w:rsid w:val="00436124"/>
    <w:rsid w:val="00437408"/>
    <w:rsid w:val="004378F4"/>
    <w:rsid w:val="00441A3A"/>
    <w:rsid w:val="004420BD"/>
    <w:rsid w:val="00444471"/>
    <w:rsid w:val="00444576"/>
    <w:rsid w:val="00444820"/>
    <w:rsid w:val="00444E3D"/>
    <w:rsid w:val="0044539C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79A0"/>
    <w:rsid w:val="0047124A"/>
    <w:rsid w:val="00472CC9"/>
    <w:rsid w:val="00472FFF"/>
    <w:rsid w:val="00473EC1"/>
    <w:rsid w:val="0047498D"/>
    <w:rsid w:val="0047561A"/>
    <w:rsid w:val="004757EA"/>
    <w:rsid w:val="004763B3"/>
    <w:rsid w:val="004772F5"/>
    <w:rsid w:val="00481CEA"/>
    <w:rsid w:val="004821BF"/>
    <w:rsid w:val="004841A7"/>
    <w:rsid w:val="00490896"/>
    <w:rsid w:val="00490A34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6E97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335A"/>
    <w:rsid w:val="004C5FC6"/>
    <w:rsid w:val="004C6DC9"/>
    <w:rsid w:val="004C7716"/>
    <w:rsid w:val="004D0F0B"/>
    <w:rsid w:val="004D1098"/>
    <w:rsid w:val="004D1F1D"/>
    <w:rsid w:val="004D28D9"/>
    <w:rsid w:val="004D3313"/>
    <w:rsid w:val="004D4252"/>
    <w:rsid w:val="004D4666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0C97"/>
    <w:rsid w:val="004F0EE0"/>
    <w:rsid w:val="004F1ADE"/>
    <w:rsid w:val="004F3163"/>
    <w:rsid w:val="004F35C5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2029"/>
    <w:rsid w:val="00513AFD"/>
    <w:rsid w:val="00513DF7"/>
    <w:rsid w:val="00514419"/>
    <w:rsid w:val="005154A1"/>
    <w:rsid w:val="00515659"/>
    <w:rsid w:val="00517D35"/>
    <w:rsid w:val="00521351"/>
    <w:rsid w:val="0052191F"/>
    <w:rsid w:val="00522C44"/>
    <w:rsid w:val="00523284"/>
    <w:rsid w:val="005240A6"/>
    <w:rsid w:val="0052432E"/>
    <w:rsid w:val="00524615"/>
    <w:rsid w:val="00524B31"/>
    <w:rsid w:val="00524D24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0ECA"/>
    <w:rsid w:val="00541149"/>
    <w:rsid w:val="00541C67"/>
    <w:rsid w:val="00542D50"/>
    <w:rsid w:val="005444DB"/>
    <w:rsid w:val="0054582C"/>
    <w:rsid w:val="00545E6A"/>
    <w:rsid w:val="005463DE"/>
    <w:rsid w:val="00547579"/>
    <w:rsid w:val="00547DEB"/>
    <w:rsid w:val="00550C81"/>
    <w:rsid w:val="00552548"/>
    <w:rsid w:val="005533E3"/>
    <w:rsid w:val="00553419"/>
    <w:rsid w:val="00554AFE"/>
    <w:rsid w:val="00556C4E"/>
    <w:rsid w:val="005571D3"/>
    <w:rsid w:val="00557CA3"/>
    <w:rsid w:val="00557DF0"/>
    <w:rsid w:val="00561581"/>
    <w:rsid w:val="0056214A"/>
    <w:rsid w:val="005624AA"/>
    <w:rsid w:val="0056290C"/>
    <w:rsid w:val="00562B6F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6C11"/>
    <w:rsid w:val="005A7883"/>
    <w:rsid w:val="005A7CE7"/>
    <w:rsid w:val="005B045A"/>
    <w:rsid w:val="005B07EA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1E18"/>
    <w:rsid w:val="005C36D8"/>
    <w:rsid w:val="005C5B24"/>
    <w:rsid w:val="005C7520"/>
    <w:rsid w:val="005C7F3A"/>
    <w:rsid w:val="005D1C9E"/>
    <w:rsid w:val="005D384F"/>
    <w:rsid w:val="005D3C53"/>
    <w:rsid w:val="005D3EB6"/>
    <w:rsid w:val="005D4A8E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33B8"/>
    <w:rsid w:val="005F4F92"/>
    <w:rsid w:val="005F6564"/>
    <w:rsid w:val="005F739B"/>
    <w:rsid w:val="005F7A13"/>
    <w:rsid w:val="00601B03"/>
    <w:rsid w:val="00603681"/>
    <w:rsid w:val="006048DE"/>
    <w:rsid w:val="00604FF7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42A"/>
    <w:rsid w:val="00620CF5"/>
    <w:rsid w:val="00623144"/>
    <w:rsid w:val="00623C32"/>
    <w:rsid w:val="006245AB"/>
    <w:rsid w:val="00624A9F"/>
    <w:rsid w:val="00625976"/>
    <w:rsid w:val="006259FD"/>
    <w:rsid w:val="00626072"/>
    <w:rsid w:val="00631796"/>
    <w:rsid w:val="00633199"/>
    <w:rsid w:val="00633511"/>
    <w:rsid w:val="00633F24"/>
    <w:rsid w:val="00634D26"/>
    <w:rsid w:val="00634F25"/>
    <w:rsid w:val="00635090"/>
    <w:rsid w:val="00635D5E"/>
    <w:rsid w:val="00636C72"/>
    <w:rsid w:val="00637264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5E66"/>
    <w:rsid w:val="00655E6B"/>
    <w:rsid w:val="00656A0F"/>
    <w:rsid w:val="006572F2"/>
    <w:rsid w:val="0065767F"/>
    <w:rsid w:val="00657CED"/>
    <w:rsid w:val="00657E28"/>
    <w:rsid w:val="00660937"/>
    <w:rsid w:val="00660BB0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017"/>
    <w:rsid w:val="006839EF"/>
    <w:rsid w:val="00684417"/>
    <w:rsid w:val="00684889"/>
    <w:rsid w:val="006861F2"/>
    <w:rsid w:val="006870DB"/>
    <w:rsid w:val="006907A7"/>
    <w:rsid w:val="00690E2E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95541"/>
    <w:rsid w:val="006A00BE"/>
    <w:rsid w:val="006A076C"/>
    <w:rsid w:val="006A0DDA"/>
    <w:rsid w:val="006A291B"/>
    <w:rsid w:val="006A2F1A"/>
    <w:rsid w:val="006A3871"/>
    <w:rsid w:val="006A4CF2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6AD3"/>
    <w:rsid w:val="006D7C96"/>
    <w:rsid w:val="006E2E94"/>
    <w:rsid w:val="006E3630"/>
    <w:rsid w:val="006E38ED"/>
    <w:rsid w:val="006E4576"/>
    <w:rsid w:val="006E4C80"/>
    <w:rsid w:val="006E5029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6C34"/>
    <w:rsid w:val="006F786C"/>
    <w:rsid w:val="00700706"/>
    <w:rsid w:val="00700BA6"/>
    <w:rsid w:val="00701AE6"/>
    <w:rsid w:val="007020D9"/>
    <w:rsid w:val="00702370"/>
    <w:rsid w:val="00703AD1"/>
    <w:rsid w:val="007046A8"/>
    <w:rsid w:val="0070485C"/>
    <w:rsid w:val="007050BD"/>
    <w:rsid w:val="007053D2"/>
    <w:rsid w:val="007060DB"/>
    <w:rsid w:val="00707199"/>
    <w:rsid w:val="0070783E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88F"/>
    <w:rsid w:val="00717B5B"/>
    <w:rsid w:val="00717B97"/>
    <w:rsid w:val="007205ED"/>
    <w:rsid w:val="00720BB6"/>
    <w:rsid w:val="00722AF2"/>
    <w:rsid w:val="00723A79"/>
    <w:rsid w:val="007251CB"/>
    <w:rsid w:val="0072676E"/>
    <w:rsid w:val="00726903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2710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326B"/>
    <w:rsid w:val="00774920"/>
    <w:rsid w:val="00774AF1"/>
    <w:rsid w:val="00774E1E"/>
    <w:rsid w:val="00775F6F"/>
    <w:rsid w:val="00775FD8"/>
    <w:rsid w:val="00777A4A"/>
    <w:rsid w:val="007801F5"/>
    <w:rsid w:val="007826B9"/>
    <w:rsid w:val="0078312F"/>
    <w:rsid w:val="0078381C"/>
    <w:rsid w:val="00783F86"/>
    <w:rsid w:val="007840E9"/>
    <w:rsid w:val="00784B61"/>
    <w:rsid w:val="00784B99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6B1"/>
    <w:rsid w:val="007A17C2"/>
    <w:rsid w:val="007A1BE4"/>
    <w:rsid w:val="007A29A1"/>
    <w:rsid w:val="007A3595"/>
    <w:rsid w:val="007A3BCB"/>
    <w:rsid w:val="007A48A0"/>
    <w:rsid w:val="007A517D"/>
    <w:rsid w:val="007A58DE"/>
    <w:rsid w:val="007A5EF1"/>
    <w:rsid w:val="007B0240"/>
    <w:rsid w:val="007B03E1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7DC6"/>
    <w:rsid w:val="007D0037"/>
    <w:rsid w:val="007D2AFD"/>
    <w:rsid w:val="007D2D10"/>
    <w:rsid w:val="007D3372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23FE"/>
    <w:rsid w:val="007F30E7"/>
    <w:rsid w:val="007F3A0F"/>
    <w:rsid w:val="007F3B03"/>
    <w:rsid w:val="007F48AD"/>
    <w:rsid w:val="007F55D2"/>
    <w:rsid w:val="007F573F"/>
    <w:rsid w:val="007F7091"/>
    <w:rsid w:val="007F71E4"/>
    <w:rsid w:val="007F7B0A"/>
    <w:rsid w:val="007F7D52"/>
    <w:rsid w:val="008009EE"/>
    <w:rsid w:val="0080131E"/>
    <w:rsid w:val="008014BE"/>
    <w:rsid w:val="00801587"/>
    <w:rsid w:val="0080262C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1900"/>
    <w:rsid w:val="0082456F"/>
    <w:rsid w:val="008258A8"/>
    <w:rsid w:val="00825E04"/>
    <w:rsid w:val="00826F54"/>
    <w:rsid w:val="00827471"/>
    <w:rsid w:val="0083037F"/>
    <w:rsid w:val="008305B1"/>
    <w:rsid w:val="0083177D"/>
    <w:rsid w:val="008334DF"/>
    <w:rsid w:val="00833677"/>
    <w:rsid w:val="00833BBA"/>
    <w:rsid w:val="00834CC3"/>
    <w:rsid w:val="008350FC"/>
    <w:rsid w:val="00836988"/>
    <w:rsid w:val="008408EE"/>
    <w:rsid w:val="00841289"/>
    <w:rsid w:val="008434C0"/>
    <w:rsid w:val="0084354A"/>
    <w:rsid w:val="008442FD"/>
    <w:rsid w:val="00846A77"/>
    <w:rsid w:val="008472DF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67A65"/>
    <w:rsid w:val="0087391A"/>
    <w:rsid w:val="00874014"/>
    <w:rsid w:val="00874782"/>
    <w:rsid w:val="00876F8E"/>
    <w:rsid w:val="0087706E"/>
    <w:rsid w:val="00877B9C"/>
    <w:rsid w:val="00882727"/>
    <w:rsid w:val="00884AF9"/>
    <w:rsid w:val="008850FD"/>
    <w:rsid w:val="008867EC"/>
    <w:rsid w:val="008869B1"/>
    <w:rsid w:val="008872C2"/>
    <w:rsid w:val="00887F50"/>
    <w:rsid w:val="008901E3"/>
    <w:rsid w:val="008908A4"/>
    <w:rsid w:val="008927A9"/>
    <w:rsid w:val="00893D0D"/>
    <w:rsid w:val="00894043"/>
    <w:rsid w:val="00894841"/>
    <w:rsid w:val="00894939"/>
    <w:rsid w:val="00895E6B"/>
    <w:rsid w:val="0089665B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766"/>
    <w:rsid w:val="008D2A98"/>
    <w:rsid w:val="008D3CE1"/>
    <w:rsid w:val="008D3F66"/>
    <w:rsid w:val="008D4062"/>
    <w:rsid w:val="008D49C5"/>
    <w:rsid w:val="008D4BAF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0E6"/>
    <w:rsid w:val="008E28B3"/>
    <w:rsid w:val="008E3694"/>
    <w:rsid w:val="008E381B"/>
    <w:rsid w:val="008E484B"/>
    <w:rsid w:val="008E62A0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4AD3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058E"/>
    <w:rsid w:val="00941901"/>
    <w:rsid w:val="0094211D"/>
    <w:rsid w:val="00942199"/>
    <w:rsid w:val="00943663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25F"/>
    <w:rsid w:val="00975D20"/>
    <w:rsid w:val="00977828"/>
    <w:rsid w:val="00981560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65BC"/>
    <w:rsid w:val="009A1099"/>
    <w:rsid w:val="009A20A5"/>
    <w:rsid w:val="009A2989"/>
    <w:rsid w:val="009A2C83"/>
    <w:rsid w:val="009A348F"/>
    <w:rsid w:val="009A6268"/>
    <w:rsid w:val="009A7D7C"/>
    <w:rsid w:val="009B1F0B"/>
    <w:rsid w:val="009B2C69"/>
    <w:rsid w:val="009B37C0"/>
    <w:rsid w:val="009B6531"/>
    <w:rsid w:val="009B6AFA"/>
    <w:rsid w:val="009B7F8D"/>
    <w:rsid w:val="009C0318"/>
    <w:rsid w:val="009C1E40"/>
    <w:rsid w:val="009C4E83"/>
    <w:rsid w:val="009C75C5"/>
    <w:rsid w:val="009C7C43"/>
    <w:rsid w:val="009D1476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9F71A4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D02"/>
    <w:rsid w:val="00A15F89"/>
    <w:rsid w:val="00A175A7"/>
    <w:rsid w:val="00A2064E"/>
    <w:rsid w:val="00A20CD5"/>
    <w:rsid w:val="00A21393"/>
    <w:rsid w:val="00A22D18"/>
    <w:rsid w:val="00A2335C"/>
    <w:rsid w:val="00A25430"/>
    <w:rsid w:val="00A258FE"/>
    <w:rsid w:val="00A25A69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9CB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3EC"/>
    <w:rsid w:val="00A514EF"/>
    <w:rsid w:val="00A51F1B"/>
    <w:rsid w:val="00A52F57"/>
    <w:rsid w:val="00A53507"/>
    <w:rsid w:val="00A5489B"/>
    <w:rsid w:val="00A54F45"/>
    <w:rsid w:val="00A55321"/>
    <w:rsid w:val="00A5577E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466"/>
    <w:rsid w:val="00A74F9E"/>
    <w:rsid w:val="00A75961"/>
    <w:rsid w:val="00A7603D"/>
    <w:rsid w:val="00A81581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4AC3"/>
    <w:rsid w:val="00A958D7"/>
    <w:rsid w:val="00A9656C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573B"/>
    <w:rsid w:val="00AC6368"/>
    <w:rsid w:val="00AC6426"/>
    <w:rsid w:val="00AC6739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91"/>
    <w:rsid w:val="00AE4010"/>
    <w:rsid w:val="00AE4591"/>
    <w:rsid w:val="00AE4C3E"/>
    <w:rsid w:val="00AE50D2"/>
    <w:rsid w:val="00AE5FE7"/>
    <w:rsid w:val="00AE6DC7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E99"/>
    <w:rsid w:val="00B44118"/>
    <w:rsid w:val="00B4456F"/>
    <w:rsid w:val="00B456A4"/>
    <w:rsid w:val="00B45799"/>
    <w:rsid w:val="00B4595F"/>
    <w:rsid w:val="00B459EF"/>
    <w:rsid w:val="00B45F41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737A"/>
    <w:rsid w:val="00B57E71"/>
    <w:rsid w:val="00B60BBD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643"/>
    <w:rsid w:val="00B77BBA"/>
    <w:rsid w:val="00B80B09"/>
    <w:rsid w:val="00B81941"/>
    <w:rsid w:val="00B83522"/>
    <w:rsid w:val="00B83CC2"/>
    <w:rsid w:val="00B8502B"/>
    <w:rsid w:val="00B863D1"/>
    <w:rsid w:val="00B86DA5"/>
    <w:rsid w:val="00B87644"/>
    <w:rsid w:val="00B87693"/>
    <w:rsid w:val="00B90E0A"/>
    <w:rsid w:val="00B90FEC"/>
    <w:rsid w:val="00B9193D"/>
    <w:rsid w:val="00B91C4E"/>
    <w:rsid w:val="00B933C4"/>
    <w:rsid w:val="00B93E1C"/>
    <w:rsid w:val="00B93E51"/>
    <w:rsid w:val="00B95349"/>
    <w:rsid w:val="00BA00CA"/>
    <w:rsid w:val="00BA0A19"/>
    <w:rsid w:val="00BA0A59"/>
    <w:rsid w:val="00BA2E2F"/>
    <w:rsid w:val="00BA3A98"/>
    <w:rsid w:val="00BA497D"/>
    <w:rsid w:val="00BA52CA"/>
    <w:rsid w:val="00BA580F"/>
    <w:rsid w:val="00BA6674"/>
    <w:rsid w:val="00BA6E9A"/>
    <w:rsid w:val="00BA7766"/>
    <w:rsid w:val="00BB037D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9D"/>
    <w:rsid w:val="00BD1030"/>
    <w:rsid w:val="00BD1271"/>
    <w:rsid w:val="00BD3446"/>
    <w:rsid w:val="00BD3F70"/>
    <w:rsid w:val="00BD45FE"/>
    <w:rsid w:val="00BD625B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2944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42D3"/>
    <w:rsid w:val="00C04410"/>
    <w:rsid w:val="00C04B6C"/>
    <w:rsid w:val="00C050D3"/>
    <w:rsid w:val="00C05E3A"/>
    <w:rsid w:val="00C06490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CF6"/>
    <w:rsid w:val="00C23F20"/>
    <w:rsid w:val="00C2499C"/>
    <w:rsid w:val="00C262B5"/>
    <w:rsid w:val="00C266B7"/>
    <w:rsid w:val="00C2711F"/>
    <w:rsid w:val="00C30203"/>
    <w:rsid w:val="00C303DD"/>
    <w:rsid w:val="00C303F1"/>
    <w:rsid w:val="00C327ED"/>
    <w:rsid w:val="00C3313E"/>
    <w:rsid w:val="00C33633"/>
    <w:rsid w:val="00C34766"/>
    <w:rsid w:val="00C34BBE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4B0"/>
    <w:rsid w:val="00C53CF1"/>
    <w:rsid w:val="00C5429A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1870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CD3"/>
    <w:rsid w:val="00C8598D"/>
    <w:rsid w:val="00C85AB6"/>
    <w:rsid w:val="00C86563"/>
    <w:rsid w:val="00C8707E"/>
    <w:rsid w:val="00C8744B"/>
    <w:rsid w:val="00C8750B"/>
    <w:rsid w:val="00C9079D"/>
    <w:rsid w:val="00C9120B"/>
    <w:rsid w:val="00C92650"/>
    <w:rsid w:val="00C93285"/>
    <w:rsid w:val="00C937CC"/>
    <w:rsid w:val="00C942C4"/>
    <w:rsid w:val="00C94AC0"/>
    <w:rsid w:val="00C955A8"/>
    <w:rsid w:val="00C958B5"/>
    <w:rsid w:val="00C960F0"/>
    <w:rsid w:val="00C963E5"/>
    <w:rsid w:val="00C96D75"/>
    <w:rsid w:val="00C97A32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604"/>
    <w:rsid w:val="00CB0A05"/>
    <w:rsid w:val="00CB2277"/>
    <w:rsid w:val="00CB2900"/>
    <w:rsid w:val="00CB2F36"/>
    <w:rsid w:val="00CB319B"/>
    <w:rsid w:val="00CB41A2"/>
    <w:rsid w:val="00CB45FA"/>
    <w:rsid w:val="00CB4A90"/>
    <w:rsid w:val="00CB5F89"/>
    <w:rsid w:val="00CB6C74"/>
    <w:rsid w:val="00CC1988"/>
    <w:rsid w:val="00CC1B77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4E0"/>
    <w:rsid w:val="00CD0D96"/>
    <w:rsid w:val="00CD1513"/>
    <w:rsid w:val="00CD2080"/>
    <w:rsid w:val="00CD2629"/>
    <w:rsid w:val="00CD3033"/>
    <w:rsid w:val="00CD4865"/>
    <w:rsid w:val="00CD4B78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03"/>
    <w:rsid w:val="00D10B53"/>
    <w:rsid w:val="00D111BF"/>
    <w:rsid w:val="00D11591"/>
    <w:rsid w:val="00D13C53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3FC8"/>
    <w:rsid w:val="00D463A6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993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1101"/>
    <w:rsid w:val="00D924F9"/>
    <w:rsid w:val="00D92AC5"/>
    <w:rsid w:val="00D94063"/>
    <w:rsid w:val="00DA162B"/>
    <w:rsid w:val="00DA19B0"/>
    <w:rsid w:val="00DA1ABD"/>
    <w:rsid w:val="00DA3CA8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05C"/>
    <w:rsid w:val="00DC111D"/>
    <w:rsid w:val="00DC2386"/>
    <w:rsid w:val="00DC3F3E"/>
    <w:rsid w:val="00DC4B35"/>
    <w:rsid w:val="00DC570B"/>
    <w:rsid w:val="00DC6152"/>
    <w:rsid w:val="00DC702D"/>
    <w:rsid w:val="00DC75C3"/>
    <w:rsid w:val="00DD0514"/>
    <w:rsid w:val="00DD064E"/>
    <w:rsid w:val="00DD18B4"/>
    <w:rsid w:val="00DD2C02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7466"/>
    <w:rsid w:val="00E0768B"/>
    <w:rsid w:val="00E114A2"/>
    <w:rsid w:val="00E1284F"/>
    <w:rsid w:val="00E131A0"/>
    <w:rsid w:val="00E136E2"/>
    <w:rsid w:val="00E14899"/>
    <w:rsid w:val="00E15312"/>
    <w:rsid w:val="00E15A8B"/>
    <w:rsid w:val="00E209C5"/>
    <w:rsid w:val="00E24ED5"/>
    <w:rsid w:val="00E261DB"/>
    <w:rsid w:val="00E304C9"/>
    <w:rsid w:val="00E3182B"/>
    <w:rsid w:val="00E31C41"/>
    <w:rsid w:val="00E334D1"/>
    <w:rsid w:val="00E33CB2"/>
    <w:rsid w:val="00E35997"/>
    <w:rsid w:val="00E37996"/>
    <w:rsid w:val="00E37E8D"/>
    <w:rsid w:val="00E40502"/>
    <w:rsid w:val="00E40728"/>
    <w:rsid w:val="00E41C31"/>
    <w:rsid w:val="00E421BD"/>
    <w:rsid w:val="00E437B7"/>
    <w:rsid w:val="00E457FE"/>
    <w:rsid w:val="00E45D36"/>
    <w:rsid w:val="00E46025"/>
    <w:rsid w:val="00E47145"/>
    <w:rsid w:val="00E473F7"/>
    <w:rsid w:val="00E47565"/>
    <w:rsid w:val="00E4772C"/>
    <w:rsid w:val="00E47A7E"/>
    <w:rsid w:val="00E5148E"/>
    <w:rsid w:val="00E5437A"/>
    <w:rsid w:val="00E55919"/>
    <w:rsid w:val="00E56624"/>
    <w:rsid w:val="00E56738"/>
    <w:rsid w:val="00E57439"/>
    <w:rsid w:val="00E61C06"/>
    <w:rsid w:val="00E61F43"/>
    <w:rsid w:val="00E6220C"/>
    <w:rsid w:val="00E62212"/>
    <w:rsid w:val="00E62348"/>
    <w:rsid w:val="00E62BF5"/>
    <w:rsid w:val="00E62DF1"/>
    <w:rsid w:val="00E631C3"/>
    <w:rsid w:val="00E70FBF"/>
    <w:rsid w:val="00E724C4"/>
    <w:rsid w:val="00E7272C"/>
    <w:rsid w:val="00E72BFC"/>
    <w:rsid w:val="00E735B7"/>
    <w:rsid w:val="00E73F51"/>
    <w:rsid w:val="00E76D95"/>
    <w:rsid w:val="00E777DD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EBB"/>
    <w:rsid w:val="00E875C9"/>
    <w:rsid w:val="00E87655"/>
    <w:rsid w:val="00E87ED1"/>
    <w:rsid w:val="00E90591"/>
    <w:rsid w:val="00E907C5"/>
    <w:rsid w:val="00E90CCE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A67C4"/>
    <w:rsid w:val="00EB0756"/>
    <w:rsid w:val="00EB10A9"/>
    <w:rsid w:val="00EB116C"/>
    <w:rsid w:val="00EB3252"/>
    <w:rsid w:val="00EB32A6"/>
    <w:rsid w:val="00EB541D"/>
    <w:rsid w:val="00EB5570"/>
    <w:rsid w:val="00EB57A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6D84"/>
    <w:rsid w:val="00EE7C8A"/>
    <w:rsid w:val="00EF1703"/>
    <w:rsid w:val="00EF236B"/>
    <w:rsid w:val="00EF3182"/>
    <w:rsid w:val="00EF3A36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176C"/>
    <w:rsid w:val="00F14926"/>
    <w:rsid w:val="00F150A2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8AA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4934"/>
    <w:rsid w:val="00F36BC4"/>
    <w:rsid w:val="00F37538"/>
    <w:rsid w:val="00F37BC1"/>
    <w:rsid w:val="00F37EAB"/>
    <w:rsid w:val="00F401FE"/>
    <w:rsid w:val="00F40FD3"/>
    <w:rsid w:val="00F45432"/>
    <w:rsid w:val="00F45D64"/>
    <w:rsid w:val="00F50529"/>
    <w:rsid w:val="00F5337C"/>
    <w:rsid w:val="00F54B70"/>
    <w:rsid w:val="00F5523B"/>
    <w:rsid w:val="00F55841"/>
    <w:rsid w:val="00F5602D"/>
    <w:rsid w:val="00F5635D"/>
    <w:rsid w:val="00F574EF"/>
    <w:rsid w:val="00F61A77"/>
    <w:rsid w:val="00F61EA4"/>
    <w:rsid w:val="00F61EC8"/>
    <w:rsid w:val="00F62524"/>
    <w:rsid w:val="00F625AD"/>
    <w:rsid w:val="00F62BED"/>
    <w:rsid w:val="00F631F4"/>
    <w:rsid w:val="00F6676B"/>
    <w:rsid w:val="00F66DDC"/>
    <w:rsid w:val="00F672DE"/>
    <w:rsid w:val="00F67611"/>
    <w:rsid w:val="00F70A55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A1AF5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285"/>
    <w:rsid w:val="00FB768B"/>
    <w:rsid w:val="00FB784C"/>
    <w:rsid w:val="00FC15C9"/>
    <w:rsid w:val="00FC2669"/>
    <w:rsid w:val="00FC2B04"/>
    <w:rsid w:val="00FC2D5F"/>
    <w:rsid w:val="00FC4D21"/>
    <w:rsid w:val="00FC5417"/>
    <w:rsid w:val="00FC564B"/>
    <w:rsid w:val="00FC6C53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none [3201]" strokecolor="red">
      <v:fill color="none [3201]" color2="none [1296]" on="f" focusposition="1" focussize="" focus="100%" type="gradient"/>
      <v:stroke color="red" weight="2.25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201DDC42"/>
  <w15:docId w15:val="{0B390764-1752-4B56-99CC-BD4CBFF5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20431B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537603"/>
    <w:pPr>
      <w:keepNext/>
      <w:numPr>
        <w:ilvl w:val="1"/>
        <w:numId w:val="3"/>
      </w:numPr>
      <w:spacing w:before="240" w:after="60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2B4BA8"/>
    <w:pPr>
      <w:keepNext/>
      <w:numPr>
        <w:ilvl w:val="2"/>
        <w:numId w:val="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numPr>
        <w:ilvl w:val="6"/>
        <w:numId w:val="3"/>
      </w:num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numPr>
        <w:ilvl w:val="8"/>
        <w:numId w:val="3"/>
      </w:num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eastAsia="Times New Roman"/>
      <w:sz w:val="18"/>
      <w:szCs w:val="22"/>
      <w:lang w:eastAsia="en-US"/>
    </w:rPr>
  </w:style>
  <w:style w:type="paragraph" w:styleId="SemEspaamento">
    <w:name w:val="No Spacing"/>
    <w:link w:val="SemEspaamentoCh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499C"/>
    <w:rPr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691E"/>
  </w:style>
  <w:style w:type="paragraph" w:styleId="Rodap">
    <w:name w:val="footer"/>
    <w:basedOn w:val="Normal"/>
    <w:link w:val="Rodap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3691E"/>
  </w:style>
  <w:style w:type="paragraph" w:styleId="MapadoDocumento">
    <w:name w:val="Document Map"/>
    <w:basedOn w:val="Normal"/>
    <w:link w:val="MapadoDocumento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315B03"/>
    <w:rPr>
      <w:rFonts w:eastAsia="Times New Roman" w:hAnsi="Tahoma"/>
      <w:sz w:val="16"/>
      <w:szCs w:val="16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70783E"/>
    <w:pPr>
      <w:spacing w:before="240" w:after="60"/>
      <w:ind w:left="567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tuloChar">
    <w:name w:val="Título Char"/>
    <w:aliases w:val="TOTVS Subtítulo Char"/>
    <w:basedOn w:val="Fontepargpadro"/>
    <w:link w:val="Ttulo"/>
    <w:rsid w:val="0070783E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Fontepargpadro"/>
    <w:uiPriority w:val="99"/>
    <w:unhideWhenUsed/>
    <w:rsid w:val="008A57E5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99"/>
    <w:unhideWhenUsed/>
    <w:qFormat/>
    <w:rsid w:val="008A57E5"/>
    <w:pPr>
      <w:jc w:val="left"/>
      <w:outlineLvl w:val="9"/>
    </w:pPr>
    <w:rPr>
      <w:color w:val="365F91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6822D9"/>
    <w:rPr>
      <w:color w:val="auto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Sumrio2">
    <w:name w:val="toc 2"/>
    <w:basedOn w:val="Larcio"/>
    <w:next w:val="Larcio"/>
    <w:autoRedefine/>
    <w:uiPriority w:val="39"/>
    <w:unhideWhenUsed/>
    <w:rsid w:val="0070783E"/>
    <w:pPr>
      <w:tabs>
        <w:tab w:val="clear" w:pos="480"/>
        <w:tab w:val="clear" w:pos="8828"/>
        <w:tab w:val="left" w:pos="567"/>
        <w:tab w:val="left" w:pos="720"/>
        <w:tab w:val="right" w:leader="dot" w:pos="8861"/>
        <w:tab w:val="left" w:leader="dot" w:pos="9781"/>
      </w:tabs>
      <w:spacing w:before="120" w:after="40"/>
      <w:ind w:left="284"/>
    </w:pPr>
    <w:rPr>
      <w:b w:val="0"/>
      <w:color w:val="000000" w:themeColor="text1"/>
      <w:sz w:val="22"/>
    </w:rPr>
  </w:style>
  <w:style w:type="character" w:styleId="nfaseSutil">
    <w:name w:val="Subtle Emphasis"/>
    <w:aliases w:val="TOTVS Ênfase Sutil"/>
    <w:basedOn w:val="Fontepargpadro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Fontepargpadro"/>
    <w:link w:val="TOTVSItlico"/>
    <w:rsid w:val="00F2796F"/>
    <w:rPr>
      <w:i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Fontepargpadro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Nmerodepgina">
    <w:name w:val="page number"/>
    <w:basedOn w:val="Fontepargpadro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Fontepargpadro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Ttulo2"/>
    <w:rsid w:val="008B7EC1"/>
    <w:pPr>
      <w:numPr>
        <w:ilvl w:val="0"/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Corpodetexto">
    <w:name w:val="Body Text"/>
    <w:basedOn w:val="Normal"/>
    <w:link w:val="Corpodetexto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Sumrio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Ttulo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TextosemFormatao">
    <w:name w:val="Plain Text"/>
    <w:basedOn w:val="Normal"/>
    <w:link w:val="TextosemFormatao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Sumrio1"/>
    <w:rsid w:val="008B7EC1"/>
  </w:style>
  <w:style w:type="paragraph" w:styleId="Sumrio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HiperlinkVisitado">
    <w:name w:val="FollowedHyperlink"/>
    <w:basedOn w:val="Fontepargpadro"/>
    <w:rsid w:val="008B7EC1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Sumrio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7EC1"/>
    <w:rPr>
      <w:b/>
      <w:bCs/>
    </w:rPr>
  </w:style>
  <w:style w:type="paragraph" w:styleId="Sumrio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nfase">
    <w:name w:val="Emphasis"/>
    <w:basedOn w:val="Fontepargpadro"/>
    <w:qFormat/>
    <w:rsid w:val="008B7EC1"/>
    <w:rPr>
      <w:i/>
      <w:iCs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uiPriority w:val="59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Ttulo2Char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5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1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0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a.nicolino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90800-FC95-4952-8CCA-5E60BF3BD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padrao para documentos  - Formato Word 2014 v1.dotx</Template>
  <TotalTime>600</TotalTime>
  <Pages>8</Pages>
  <Words>840</Words>
  <Characters>4539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5369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Vieira Nicolino</dc:creator>
  <cp:lastModifiedBy>Lucimara Lye</cp:lastModifiedBy>
  <cp:revision>11</cp:revision>
  <cp:lastPrinted>2019-01-30T22:26:00Z</cp:lastPrinted>
  <dcterms:created xsi:type="dcterms:W3CDTF">2020-02-20T20:18:00Z</dcterms:created>
  <dcterms:modified xsi:type="dcterms:W3CDTF">2020-02-27T03:00:00Z</dcterms:modified>
</cp:coreProperties>
</file>